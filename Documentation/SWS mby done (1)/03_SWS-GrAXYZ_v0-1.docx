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B63ABA" w14:paraId="21F6A81B" w14:textId="77777777">
        <w:trPr>
          <w:cantSplit/>
          <w:trHeight w:val="230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227B2BF6" w14:textId="77777777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625E41" w14:paraId="6A522EB7" w14:textId="0BF70B61">
            <w:pPr>
              <w:pStyle w:val="komentarz"/>
            </w:pPr>
            <w:r>
              <w:t>Generator diety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6DD72514" w14:textId="77777777">
            <w:pPr>
              <w:pStyle w:val="wpiswtabeli"/>
              <w:snapToGrid w:val="0"/>
            </w:pPr>
            <w:r>
              <w:t>Zleceniodawca:</w:t>
            </w:r>
          </w:p>
          <w:p w:rsidR="00065B0C" w:rsidRDefault="00625E41" w14:paraId="71B6611B" w14:textId="73ABCB41">
            <w:pPr>
              <w:pStyle w:val="komentarz"/>
            </w:pPr>
            <w:r>
              <w:t>PJATK</w:t>
            </w:r>
          </w:p>
        </w:tc>
        <w:tc>
          <w:tcPr>
            <w:tcW w:w="2278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7CB837ED" w14:textId="77777777">
            <w:pPr>
              <w:pStyle w:val="wpiswtabeli"/>
              <w:snapToGrid w:val="0"/>
            </w:pPr>
            <w:r>
              <w:t>Zleceniobiorca:</w:t>
            </w:r>
          </w:p>
          <w:p w:rsidR="00065B0C" w:rsidRDefault="00732F90" w14:paraId="42466753" w14:textId="77777777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3C1CD95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84.75pt;height:84.75pt" type="#_x0000_t75">
                  <v:imagedata o:title="48C530CD" r:id="rId11"/>
                </v:shape>
              </w:pict>
            </w:r>
          </w:p>
        </w:tc>
      </w:tr>
      <w:tr w:rsidR="00065B0C" w:rsidTr="00B63ABA" w14:paraId="2DFDFA7C" w14:textId="77777777">
        <w:trPr>
          <w:cantSplit/>
          <w:trHeight w:val="1043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0E9BDC31" w14:textId="77777777">
            <w:pPr>
              <w:pStyle w:val="wpiswtabeli"/>
              <w:snapToGrid w:val="0"/>
            </w:pPr>
            <w:r>
              <w:t xml:space="preserve">Zespół projektowy: </w:t>
            </w:r>
          </w:p>
          <w:p w:rsidR="00065B0C" w:rsidRDefault="00625E41" w14:paraId="21669127" w14:textId="77777777">
            <w:pPr>
              <w:pStyle w:val="komentarz"/>
            </w:pPr>
            <w:r>
              <w:t xml:space="preserve">Norbert Leśniak </w:t>
            </w:r>
          </w:p>
          <w:p w:rsidR="00625E41" w:rsidRDefault="00625E41" w14:paraId="142A809F" w14:textId="77777777">
            <w:pPr>
              <w:pStyle w:val="komentarz"/>
            </w:pPr>
            <w:r>
              <w:t>Artur Piszczatowski</w:t>
            </w:r>
          </w:p>
          <w:p w:rsidR="00625E41" w:rsidRDefault="00625E41" w14:paraId="36DDF6D4" w14:textId="77777777">
            <w:pPr>
              <w:pStyle w:val="komentarz"/>
            </w:pPr>
            <w:r>
              <w:t>Maciej Kucharski</w:t>
            </w:r>
          </w:p>
          <w:p w:rsidR="00625E41" w:rsidRDefault="00625E41" w14:paraId="097D419C" w14:textId="77777777">
            <w:pPr>
              <w:pStyle w:val="komentarz"/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  <w:p w:rsidR="00625E41" w:rsidRDefault="00625E41" w14:paraId="0C5B091D" w14:textId="18FDFB9E">
            <w:pPr>
              <w:pStyle w:val="komentarz"/>
            </w:pPr>
            <w:r>
              <w:t>Grzegorz Słomiński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1B7951B0" w14:textId="77777777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065B0C" w14:paraId="183F909A" w14:textId="77777777">
            <w:pPr>
              <w:pStyle w:val="komentarz"/>
            </w:pPr>
            <w:r>
              <w:t>{nazwisko, imię}</w:t>
            </w:r>
          </w:p>
        </w:tc>
        <w:tc>
          <w:tcPr>
            <w:tcW w:w="2278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65B0C" w:rsidRDefault="00065B0C" w14:paraId="599B183E" w14:textId="77777777">
            <w:pPr>
              <w:spacing w:line="240" w:lineRule="auto"/>
              <w:ind w:firstLine="0"/>
              <w:rPr>
                <w:rFonts w:ascii="Arial" w:hAnsi="Arial" w:eastAsia="Arial" w:cs="Arial"/>
                <w:b/>
                <w:sz w:val="16"/>
                <w:lang w:eastAsia="ar-SA"/>
              </w:rPr>
            </w:pPr>
          </w:p>
        </w:tc>
      </w:tr>
      <w:tr w:rsidR="00065B0C" w:rsidTr="00B63ABA" w14:paraId="68E17F32" w14:textId="77777777">
        <w:trPr>
          <w:cantSplit/>
          <w:trHeight w:val="230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037F3979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 w14:paraId="42CC82F1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3AC822EE" w14:textId="77777777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625E41" w14:paraId="2AF0D3F6" w14:textId="6B047A15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Grzegorz Słomiński</w:t>
            </w:r>
          </w:p>
        </w:tc>
        <w:tc>
          <w:tcPr>
            <w:tcW w:w="22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7400537D" w14:textId="77777777">
            <w:pPr>
              <w:pStyle w:val="wpiswtabeli"/>
              <w:snapToGrid w:val="0"/>
            </w:pPr>
            <w:r>
              <w:t>Opiekun projektu:</w:t>
            </w:r>
          </w:p>
          <w:p w:rsidR="00065B0C" w:rsidRDefault="00625E41" w14:paraId="4B8FDB6B" w14:textId="35E7300B">
            <w:pPr>
              <w:pStyle w:val="komentarz"/>
            </w:pPr>
            <w:r>
              <w:t>Marek Bednarczyk</w:t>
            </w:r>
          </w:p>
        </w:tc>
      </w:tr>
      <w:tr w:rsidR="00065B0C" w:rsidTr="00B63ABA" w14:paraId="0E16A718" w14:textId="77777777">
        <w:trPr>
          <w:gridAfter w:val="1"/>
          <w:wAfter w:w="10" w:type="dxa"/>
          <w:cantSplit/>
          <w:trHeight w:val="348"/>
        </w:trPr>
        <w:tc>
          <w:tcPr>
            <w:tcW w:w="9215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  <w:hideMark/>
          </w:tcPr>
          <w:p w:rsidR="00065B0C" w:rsidRDefault="00065B0C" w14:paraId="2DD98D83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B63ABA" w14:paraId="4F5F4B5D" w14:textId="77777777"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161508A8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3FF9CCB4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6D2EEDA7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3C601ED2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65B0C" w:rsidRDefault="00065B0C" w14:paraId="4E8B4192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B63ABA" w14:paraId="0CE51381" w14:textId="77777777"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15DB1A03" w14:textId="1DC9F50A">
            <w:pPr>
              <w:pStyle w:val="komentarz"/>
            </w:pPr>
            <w:r>
              <w:t>1</w:t>
            </w:r>
          </w:p>
        </w:tc>
        <w:tc>
          <w:tcPr>
            <w:tcW w:w="3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118195CC" w14:textId="10DD4197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D11B23" w14:paraId="335C6922" w14:textId="0EF21F75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7B3A15C3" w14:textId="11A28E35">
            <w:pPr>
              <w:pStyle w:val="komentarz"/>
            </w:pPr>
            <w:r>
              <w:t>Grzegorz Słomiński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B63ABA" w14:paraId="7E61E6ED" w14:textId="0FF02B86">
            <w:pPr>
              <w:pStyle w:val="komentarz"/>
            </w:pPr>
            <w:r>
              <w:t>05.04.2022</w:t>
            </w:r>
          </w:p>
        </w:tc>
      </w:tr>
    </w:tbl>
    <w:p w:rsidRPr="008E0427" w:rsidR="00A76465" w:rsidP="00EA456B" w:rsidRDefault="00A76465" w14:paraId="40EFFFA6" w14:textId="77777777">
      <w:pPr>
        <w:pStyle w:val="Heading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Pr="008E0427" w:rsidR="002B2018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Pr="008E0427" w:rsidR="002B2018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Pr="00B67D35" w:rsidR="00B67D35" w:rsidP="00B67D35" w:rsidRDefault="00A76465" w14:paraId="522F488A" w14:textId="21A42A4E">
      <w:pPr>
        <w:pStyle w:val="Heading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Pr="008E0427" w:rsidR="005B46AD">
        <w:rPr>
          <w:b w:val="0"/>
          <w:color w:val="404040"/>
          <w:sz w:val="20"/>
        </w:rPr>
        <w:t>Specyfikacja</w:t>
      </w:r>
      <w:r w:rsidRPr="008E0427" w:rsidR="002B2018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Pr="00B67D35" w:rsid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Pr="00B67D35" w:rsidR="00B67D35">
        <w:rPr>
          <w:iCs/>
          <w:color w:val="404040"/>
          <w:sz w:val="20"/>
        </w:rPr>
        <w:t>SWS-</w:t>
      </w:r>
      <w:proofErr w:type="spellStart"/>
      <w:r w:rsidRPr="00B67D35" w:rsidR="00B67D35">
        <w:rPr>
          <w:iCs/>
          <w:color w:val="404040"/>
          <w:sz w:val="20"/>
        </w:rPr>
        <w:t>Gr</w:t>
      </w:r>
      <w:r w:rsidRPr="00B67D35" w:rsidR="00B67D35">
        <w:rPr>
          <w:i/>
          <w:iCs/>
          <w:color w:val="404040"/>
          <w:sz w:val="20"/>
        </w:rPr>
        <w:t>A</w:t>
      </w:r>
      <w:proofErr w:type="spellEnd"/>
      <w:r w:rsidRPr="00B67D35" w:rsidR="00B67D35">
        <w:rPr>
          <w:iCs/>
          <w:color w:val="404040"/>
          <w:sz w:val="20"/>
        </w:rPr>
        <w:t>(</w:t>
      </w:r>
      <w:r w:rsidRPr="00B67D35" w:rsidR="00B67D35">
        <w:rPr>
          <w:i/>
          <w:iCs/>
          <w:color w:val="404040"/>
          <w:sz w:val="20"/>
        </w:rPr>
        <w:t>XYZ</w:t>
      </w:r>
      <w:r w:rsidRPr="00B67D35" w:rsidR="00B67D35">
        <w:rPr>
          <w:iCs/>
          <w:color w:val="404040"/>
          <w:sz w:val="20"/>
        </w:rPr>
        <w:t>)_v</w:t>
      </w:r>
      <w:r w:rsidRPr="00B67D35" w:rsidR="00B67D35">
        <w:rPr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– gdzie </w:t>
      </w:r>
      <w:r w:rsidRPr="00B67D35" w:rsidR="00B67D35">
        <w:rPr>
          <w:b w:val="0"/>
          <w:i/>
          <w:iCs/>
          <w:color w:val="404040"/>
          <w:sz w:val="20"/>
        </w:rPr>
        <w:t>A</w:t>
      </w:r>
      <w:r w:rsidRPr="00B67D35" w:rsid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Pr="00B67D35" w:rsidR="00B67D35">
        <w:rPr>
          <w:b w:val="0"/>
          <w:iCs/>
          <w:color w:val="404040"/>
          <w:sz w:val="20"/>
        </w:rPr>
        <w:t xml:space="preserve">py; </w:t>
      </w:r>
      <w:r w:rsidRPr="00B67D35" w:rsidR="00B67D35">
        <w:rPr>
          <w:b w:val="0"/>
          <w:i/>
          <w:iCs/>
          <w:color w:val="404040"/>
          <w:sz w:val="20"/>
        </w:rPr>
        <w:t>X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Y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Z</w:t>
      </w:r>
      <w:r w:rsidRPr="00B67D35" w:rsidR="00B67D35">
        <w:rPr>
          <w:b w:val="0"/>
          <w:iCs/>
          <w:color w:val="404040"/>
          <w:sz w:val="20"/>
        </w:rPr>
        <w:t xml:space="preserve"> to nazwiska poszczególnych członków, a </w:t>
      </w:r>
      <w:r w:rsidRPr="00B67D35" w:rsidR="00B67D35">
        <w:rPr>
          <w:b w:val="0"/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to numer wersji.</w:t>
      </w:r>
    </w:p>
    <w:p w:rsidR="00606BDC" w:rsidP="00BD503A" w:rsidRDefault="00606BDC" w14:paraId="7AFEA9AD" w14:textId="77777777">
      <w:pPr>
        <w:pStyle w:val="Heading1"/>
      </w:pPr>
      <w:r>
        <w:t xml:space="preserve">Wprowadzenie </w:t>
      </w:r>
      <w:r w:rsidR="00BD503A">
        <w:t>–</w:t>
      </w:r>
      <w:r>
        <w:t xml:space="preserve"> o dokumencie</w:t>
      </w:r>
    </w:p>
    <w:p w:rsidRPr="00A32660" w:rsidR="00606BDC" w:rsidP="00365051" w:rsidRDefault="00606BDC" w14:paraId="16C03FFF" w14:textId="71F4E36F">
      <w:pPr>
        <w:pStyle w:val="Heading2"/>
      </w:pPr>
      <w:r>
        <w:t>Cel dokumentu</w:t>
      </w:r>
    </w:p>
    <w:p w:rsidRPr="007B23A4" w:rsidR="007B23A4" w:rsidP="007B23A4" w:rsidRDefault="007B23A4" w14:paraId="64575B2A" w14:textId="30AB356B">
      <w:pPr>
        <w:pStyle w:val="podpowiedzi"/>
        <w:rPr>
          <w:rFonts w:ascii="Times New Roman" w:hAnsi="Times New Roman"/>
          <w:i w:val="0"/>
          <w:iCs/>
          <w:sz w:val="20"/>
        </w:rPr>
      </w:pPr>
      <w:r w:rsidRPr="007B23A4">
        <w:rPr>
          <w:rFonts w:ascii="Times New Roman" w:hAnsi="Times New Roman"/>
          <w:i w:val="0"/>
          <w:iCs/>
          <w:sz w:val="20"/>
        </w:rPr>
        <w:t>Zdefiniowanie wymagań na podstawie analizy otoczenia projektu / przedsięwzięcia oraz analizy potrzeb klienta</w:t>
      </w:r>
    </w:p>
    <w:p w:rsidRPr="007B23A4" w:rsidR="007B23A4" w:rsidP="007B23A4" w:rsidRDefault="007B23A4" w14:paraId="2B833A11" w14:textId="77777777"/>
    <w:p w:rsidRPr="00A32660" w:rsidR="00606BDC" w:rsidP="00365051" w:rsidRDefault="00606BDC" w14:paraId="57D7A22C" w14:textId="77777777">
      <w:pPr>
        <w:pStyle w:val="Heading2"/>
      </w:pPr>
      <w:r w:rsidRPr="00A32660">
        <w:t>Zakres dokumentu</w:t>
      </w:r>
    </w:p>
    <w:p w:rsidRPr="007B23A4" w:rsidR="007B23A4" w:rsidP="007B23A4" w:rsidRDefault="007B23A4" w14:paraId="4D203260" w14:textId="3CD48DC0">
      <w:pPr>
        <w:pStyle w:val="podpowiedzi"/>
        <w:rPr>
          <w:rFonts w:ascii="Times New Roman" w:hAnsi="Times New Roman"/>
          <w:i w:val="0"/>
          <w:iCs/>
          <w:sz w:val="20"/>
        </w:rPr>
      </w:pPr>
      <w:r w:rsidRPr="007B23A4">
        <w:rPr>
          <w:rFonts w:ascii="Times New Roman" w:hAnsi="Times New Roman"/>
          <w:i w:val="0"/>
          <w:iCs/>
          <w:sz w:val="20"/>
        </w:rPr>
        <w:t>Analiza otoczenia – klienci, kontekst biznesowy systemu, określenie udziałowców, zdefiniowanie wymagań</w:t>
      </w:r>
    </w:p>
    <w:p w:rsidRPr="007B23A4" w:rsidR="007B23A4" w:rsidP="007B23A4" w:rsidRDefault="007B23A4" w14:paraId="06BE49C1" w14:textId="77777777"/>
    <w:p w:rsidR="00E25B05" w:rsidP="00365051" w:rsidRDefault="00E25B05" w14:paraId="5DA866CA" w14:textId="77777777">
      <w:pPr>
        <w:pStyle w:val="Heading2"/>
      </w:pPr>
      <w:r w:rsidRPr="00E25B05">
        <w:t>Dokumenty powiązane</w:t>
      </w:r>
    </w:p>
    <w:p w:rsidRPr="007B23A4" w:rsidR="007B23A4" w:rsidP="007B23A4" w:rsidRDefault="007B23A4" w14:paraId="5F8B6842" w14:textId="77777777">
      <w:pPr>
        <w:rPr>
          <w:color w:val="3A3A3A"/>
          <w:sz w:val="20"/>
          <w:shd w:val="clear" w:color="auto" w:fill="FFFFFF"/>
        </w:rPr>
      </w:pPr>
      <w:r w:rsidRPr="007B23A4">
        <w:rPr>
          <w:color w:val="3A3A3A"/>
          <w:sz w:val="20"/>
          <w:shd w:val="clear" w:color="auto" w:fill="FFFFFF"/>
        </w:rPr>
        <w:t xml:space="preserve">- Karta Projektu v1.0 (KP), </w:t>
      </w:r>
    </w:p>
    <w:p w:rsidRPr="007B23A4" w:rsidR="007B23A4" w:rsidP="007B23A4" w:rsidRDefault="007B23A4" w14:paraId="022B8F1C" w14:textId="77777777">
      <w:pPr>
        <w:rPr>
          <w:color w:val="3A3A3A"/>
          <w:sz w:val="20"/>
          <w:shd w:val="clear" w:color="auto" w:fill="FFFFFF"/>
        </w:rPr>
      </w:pPr>
      <w:r w:rsidRPr="007B23A4">
        <w:rPr>
          <w:color w:val="3A3A3A"/>
          <w:sz w:val="20"/>
          <w:shd w:val="clear" w:color="auto" w:fill="FFFFFF"/>
        </w:rPr>
        <w:t xml:space="preserve">- Dokument Założeń Wstępnych v1.0 (DZW) </w:t>
      </w:r>
    </w:p>
    <w:p w:rsidRPr="007B23A4" w:rsidR="007B23A4" w:rsidP="007B23A4" w:rsidRDefault="007B23A4" w14:paraId="5C1DE48F" w14:textId="77777777">
      <w:pPr>
        <w:rPr>
          <w:sz w:val="20"/>
        </w:rPr>
      </w:pPr>
      <w:r w:rsidRPr="007B23A4">
        <w:rPr>
          <w:color w:val="3A3A3A"/>
          <w:sz w:val="20"/>
          <w:shd w:val="clear" w:color="auto" w:fill="FFFFFF"/>
        </w:rPr>
        <w:t xml:space="preserve">- </w:t>
      </w:r>
      <w:proofErr w:type="spellStart"/>
      <w:r w:rsidRPr="007B23A4">
        <w:rPr>
          <w:color w:val="3A3A3A"/>
          <w:sz w:val="20"/>
          <w:shd w:val="clear" w:color="auto" w:fill="FFFFFF"/>
        </w:rPr>
        <w:t>Rich</w:t>
      </w:r>
      <w:proofErr w:type="spellEnd"/>
      <w:r w:rsidRPr="007B23A4">
        <w:rPr>
          <w:color w:val="3A3A3A"/>
          <w:sz w:val="20"/>
          <w:shd w:val="clear" w:color="auto" w:fill="FFFFFF"/>
        </w:rPr>
        <w:t xml:space="preserve"> Picture v1.0 (RP)</w:t>
      </w:r>
    </w:p>
    <w:p w:rsidR="00606BDC" w:rsidP="00365051" w:rsidRDefault="00606BDC" w14:paraId="564A3C1A" w14:textId="35D14DCF">
      <w:pPr>
        <w:pStyle w:val="Heading2"/>
      </w:pPr>
      <w:r w:rsidRPr="00A32660">
        <w:t>Odbiorcy</w:t>
      </w:r>
    </w:p>
    <w:p w:rsidR="007B23A4" w:rsidP="007B23A4" w:rsidRDefault="007B23A4" w14:paraId="4A90DEBB" w14:textId="3F39CE17">
      <w:pPr>
        <w:rPr>
          <w:sz w:val="20"/>
        </w:rPr>
      </w:pPr>
      <w:r w:rsidRPr="007B23A4">
        <w:rPr>
          <w:sz w:val="20"/>
        </w:rPr>
        <w:t>-Członkowie zespołu projektowego</w:t>
      </w:r>
    </w:p>
    <w:p w:rsidRPr="007B23A4" w:rsidR="001D1D61" w:rsidP="007B23A4" w:rsidRDefault="001D1D61" w14:paraId="27A42DCF" w14:textId="4CB8D42E">
      <w:pPr>
        <w:rPr>
          <w:sz w:val="20"/>
        </w:rPr>
      </w:pPr>
      <w:r>
        <w:rPr>
          <w:sz w:val="20"/>
        </w:rPr>
        <w:t>-Opiekun projektu (Marek Bednarczyk)</w:t>
      </w:r>
    </w:p>
    <w:p w:rsidR="007B23A4" w:rsidP="001D1D61" w:rsidRDefault="007B23A4" w14:paraId="39A2D38B" w14:textId="68218EE4">
      <w:pPr>
        <w:rPr>
          <w:sz w:val="20"/>
        </w:rPr>
      </w:pPr>
      <w:r w:rsidRPr="007B23A4">
        <w:rPr>
          <w:sz w:val="20"/>
        </w:rPr>
        <w:t>-PJATK</w:t>
      </w:r>
    </w:p>
    <w:p w:rsidRPr="00A32660" w:rsidR="00606BDC" w:rsidP="00365051" w:rsidRDefault="003971B9" w14:paraId="42695B2B" w14:textId="77777777">
      <w:pPr>
        <w:pStyle w:val="Heading2"/>
      </w:pPr>
      <w:r>
        <w:t>Słownik pojęć</w:t>
      </w:r>
    </w:p>
    <w:p w:rsidRPr="001D1D61" w:rsidR="001D1D61" w:rsidP="001D1D61" w:rsidRDefault="001D1D61" w14:paraId="2033A6BF" w14:textId="77777777">
      <w:pPr>
        <w:rPr>
          <w:sz w:val="20"/>
        </w:rPr>
      </w:pPr>
      <w:r w:rsidRPr="001D1D61">
        <w:rPr>
          <w:sz w:val="20"/>
        </w:rPr>
        <w:t xml:space="preserve">PJATK – Polsko Japońska Akademia Technik Komputerowych </w:t>
      </w:r>
    </w:p>
    <w:p w:rsidR="001D1D61" w:rsidP="001D1D61" w:rsidRDefault="001D1D61" w14:paraId="7890B756" w14:textId="10603F56">
      <w:pPr>
        <w:rPr>
          <w:sz w:val="20"/>
        </w:rPr>
      </w:pPr>
      <w:r w:rsidRPr="001D1D61">
        <w:rPr>
          <w:sz w:val="20"/>
        </w:rPr>
        <w:t xml:space="preserve">User – bazowy użytkownik aplikacji </w:t>
      </w:r>
    </w:p>
    <w:p w:rsidRPr="001D1D61" w:rsidR="00095BB6" w:rsidP="00D11B23" w:rsidRDefault="00095BB6" w14:paraId="710A80DA" w14:textId="3659154D">
      <w:pPr>
        <w:rPr>
          <w:sz w:val="20"/>
        </w:rPr>
      </w:pPr>
      <w:proofErr w:type="spellStart"/>
      <w:r>
        <w:rPr>
          <w:sz w:val="20"/>
        </w:rPr>
        <w:t>Influencer</w:t>
      </w:r>
      <w:proofErr w:type="spellEnd"/>
      <w:r w:rsidR="00D11B23">
        <w:rPr>
          <w:sz w:val="20"/>
        </w:rPr>
        <w:t xml:space="preserve"> – osoby popularne w mediach społecznościowych </w:t>
      </w:r>
    </w:p>
    <w:p w:rsidRPr="001D1D61" w:rsidR="00095BB6" w:rsidP="001D1D61" w:rsidRDefault="00095BB6" w14:paraId="576A6E67" w14:textId="77777777">
      <w:pPr>
        <w:rPr>
          <w:sz w:val="20"/>
        </w:rPr>
      </w:pPr>
    </w:p>
    <w:p w:rsidR="00935DBE" w:rsidP="00935DBE" w:rsidRDefault="00CD0D4A" w14:paraId="5AF0B52C" w14:textId="5C60A5E9">
      <w:pPr>
        <w:pStyle w:val="Heading1"/>
      </w:pPr>
      <w:r>
        <w:t>Projekt w kontekście</w:t>
      </w:r>
    </w:p>
    <w:p w:rsidRPr="00935DBE" w:rsidR="00935DBE" w:rsidP="00935DBE" w:rsidRDefault="00935DBE" w14:paraId="7B905B19" w14:textId="77777777"/>
    <w:p w:rsidRPr="00AB0C2D" w:rsidR="006D66C9" w:rsidP="006D66C9" w:rsidRDefault="00AB0C2D" w14:paraId="026F76A1" w14:textId="53D8BFC0">
      <w:pPr>
        <w:rPr>
          <w:sz w:val="20"/>
        </w:rPr>
      </w:pPr>
      <w:r w:rsidRPr="00AB0C2D">
        <w:rPr>
          <w:sz w:val="20"/>
        </w:rPr>
        <w:t xml:space="preserve">System ma umożliwiać dynamiczne kreowanie spersonalizowanych diet na podstawie preferencji użytkownika. Interakcja użytkownika z systemem odbywać się będzie poprzez stronę internetową aplikacji webowej. </w:t>
      </w:r>
      <w:r>
        <w:rPr>
          <w:sz w:val="20"/>
        </w:rPr>
        <w:t xml:space="preserve">Generowana lista posiłków będzie tworzona na podstawie wyniku działania modelu sztucznej inteligencji przy uwzględnieniu produktów wykluczonych przez użytkownika. </w:t>
      </w:r>
      <w:r w:rsidR="00542E0D">
        <w:rPr>
          <w:sz w:val="20"/>
        </w:rPr>
        <w:t xml:space="preserve">Aplikacja ma ułatwiać proces zdrowego odżywiania dzięki urozmaiconym posiłkom oraz poprzez aspekt społeczny polegający na możliwości dodawania do jadłospisu posiłków udostępnionych przez </w:t>
      </w:r>
      <w:proofErr w:type="spellStart"/>
      <w:r w:rsidRPr="00542E0D" w:rsidR="00542E0D">
        <w:rPr>
          <w:sz w:val="20"/>
        </w:rPr>
        <w:t>influencer</w:t>
      </w:r>
      <w:r w:rsidR="00542E0D">
        <w:rPr>
          <w:sz w:val="20"/>
        </w:rPr>
        <w:t>ó</w:t>
      </w:r>
      <w:r w:rsidR="0044156D">
        <w:rPr>
          <w:sz w:val="20"/>
        </w:rPr>
        <w:t>w</w:t>
      </w:r>
      <w:proofErr w:type="spellEnd"/>
      <w:r w:rsidR="0044156D">
        <w:rPr>
          <w:sz w:val="20"/>
        </w:rPr>
        <w:t xml:space="preserve">. Użytkownicy mogą korzystać z porad dietetyków współpracujących z platformą poprzez bezpośredni kontakt w aplikacji. </w:t>
      </w:r>
    </w:p>
    <w:p w:rsidR="00606BDC" w:rsidP="00365051" w:rsidRDefault="00CD0D4A" w14:paraId="54655A14" w14:textId="00ED3ABA">
      <w:pPr>
        <w:pStyle w:val="Heading2"/>
      </w:pPr>
      <w:r>
        <w:lastRenderedPageBreak/>
        <w:t>Kontekst biznesowy</w:t>
      </w:r>
    </w:p>
    <w:p w:rsidR="00935DBE" w:rsidP="1083C109" w:rsidRDefault="00C74FAC" w14:paraId="0ABC2811" w14:textId="66D98D62">
      <w:pPr>
        <w:rPr>
          <w:sz w:val="20"/>
        </w:rPr>
      </w:pPr>
      <w:r w:rsidRPr="1083C109">
        <w:rPr>
          <w:sz w:val="20"/>
        </w:rPr>
        <w:t xml:space="preserve">Głównym celem systemu jest niesienie pomocy ludziom w procesie osiągania wyznaczonych przez nich celów żywieniowych jednocześnie nie skazując ich na monotonną dietę która na dłuższą metę jest bardzo trudna w realizacji. </w:t>
      </w:r>
      <w:r w:rsidRPr="1083C109" w:rsidR="00714CD9">
        <w:rPr>
          <w:sz w:val="20"/>
        </w:rPr>
        <w:t>Podczas realizacji naszego rozwiązania kierujemy się założeniem że najważniejszym wyznacznikiem sukcesu projektu jest satysfakcja użytkownika z listy posiłków utworzonej specjalnie dla niego i z produktów które lubi.</w:t>
      </w:r>
      <w:r w:rsidRPr="1083C109" w:rsidR="00B750CC">
        <w:rPr>
          <w:sz w:val="20"/>
        </w:rPr>
        <w:t xml:space="preserve"> Dzięki wykorzystaniu modelu sztucznej inteligencji system jest w stanie osiągnąć wspomniany cel i z czasem proponować użytkownikowi posiłki w oparciu o jego preferencje smakowe</w:t>
      </w:r>
    </w:p>
    <w:p w:rsidR="00935DBE" w:rsidP="1083C109" w:rsidRDefault="00B750CC" w14:paraId="27F2A832" w14:textId="5D265814">
      <w:pPr>
        <w:rPr>
          <w:sz w:val="20"/>
        </w:rPr>
      </w:pPr>
      <w:r w:rsidRPr="1083C109">
        <w:rPr>
          <w:sz w:val="20"/>
        </w:rPr>
        <w:t xml:space="preserve">. </w:t>
      </w:r>
      <w:r w:rsidRPr="1083C109" w:rsidR="00095BB6">
        <w:rPr>
          <w:sz w:val="20"/>
        </w:rPr>
        <w:t>Celami strategicznymi naszej aplikacji jest nawiązanie współpracy z dietetykami oraz dołączenie do społeczności platformy znanych osób które mają motywować użytkowników poprzez swoje wpisy i propozycje posiłków.</w:t>
      </w:r>
    </w:p>
    <w:p w:rsidR="00B00366" w:rsidP="00254C3E" w:rsidRDefault="00732F90" w14:paraId="70D0CA41" w14:textId="59DF6CAE">
      <w:pPr>
        <w:ind w:left="709"/>
        <w:rPr>
          <w:sz w:val="20"/>
        </w:rPr>
      </w:pPr>
      <w:r>
        <w:rPr>
          <w:sz w:val="20"/>
        </w:rPr>
        <w:pict w14:anchorId="24895D08">
          <v:shape id="_x0000_i1032" style="width:337.5pt;height:337.5pt" type="#_x0000_t75">
            <v:imagedata o:title="" r:id="rId12"/>
          </v:shape>
        </w:pict>
      </w:r>
    </w:p>
    <w:p w:rsidR="00095BB6" w:rsidP="00935DBE" w:rsidRDefault="00095BB6" w14:paraId="1948420A" w14:textId="041A3342">
      <w:pPr>
        <w:rPr>
          <w:sz w:val="20"/>
        </w:rPr>
      </w:pPr>
    </w:p>
    <w:p w:rsidRPr="00095BB6" w:rsidR="00095BB6" w:rsidP="00935DBE" w:rsidRDefault="00095BB6" w14:paraId="7C2D123C" w14:textId="77777777">
      <w:pPr>
        <w:rPr>
          <w:sz w:val="20"/>
        </w:rPr>
      </w:pPr>
    </w:p>
    <w:p w:rsidRPr="00A32660" w:rsidR="00606BDC" w:rsidP="00365051" w:rsidRDefault="00606BDC" w14:paraId="0A27B8CA" w14:textId="77777777">
      <w:pPr>
        <w:pStyle w:val="Heading2"/>
      </w:pPr>
      <w:r w:rsidRPr="00A32660">
        <w:t xml:space="preserve">Udziałowcy </w:t>
      </w:r>
    </w:p>
    <w:p w:rsidRPr="001C64A8" w:rsidR="001C64A8" w:rsidP="001C64A8" w:rsidRDefault="001C64A8" w14:paraId="32D2EE96" w14:textId="77777777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Tr="006F5A48" w14:paraId="65449862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606BDC" w:rsidP="006F5A48" w:rsidRDefault="00606BDC" w14:paraId="6117B340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 w14:paraId="38B63283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1396C44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06044E" w:rsidP="0006044E" w:rsidRDefault="0006044E" w14:paraId="19F518D0" w14:textId="77D57E62">
            <w:pPr>
              <w:pStyle w:val="podpowiedzi"/>
            </w:pPr>
            <w:r>
              <w:t>UOB 01</w:t>
            </w:r>
          </w:p>
          <w:p w:rsidRPr="005A5155" w:rsidR="007E2B87" w:rsidP="006F5A48" w:rsidRDefault="007E2B87" w14:paraId="6AC59370" w14:textId="4ACFCE91">
            <w:pPr>
              <w:pStyle w:val="podpowiedzi"/>
            </w:pPr>
          </w:p>
        </w:tc>
      </w:tr>
      <w:tr w:rsidR="007E2B87" w:rsidTr="006F5A48" w14:paraId="400E15EF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40BCAB20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P="006F5A48" w:rsidRDefault="00254C3E" w14:paraId="20FDB4CE" w14:textId="718603B5">
            <w:pPr>
              <w:pStyle w:val="podpowiedzi"/>
            </w:pPr>
            <w:r>
              <w:t>Zespół projektowy</w:t>
            </w:r>
          </w:p>
        </w:tc>
      </w:tr>
      <w:tr w:rsidR="007E2B87" w:rsidTr="006F5A48" w14:paraId="329DC0CE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776C3628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0D668F8D" w14:textId="748C3B32">
            <w:pPr>
              <w:pStyle w:val="podpowiedzi"/>
            </w:pPr>
            <w:r>
              <w:t>Wszyscy członkowie wchodzący w skład zespołu projektowego</w:t>
            </w:r>
          </w:p>
        </w:tc>
      </w:tr>
      <w:tr w:rsidR="007E2B87" w:rsidTr="006F5A48" w14:paraId="64622771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68FA7B98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6C647179" w14:textId="49BDD35F">
            <w:pPr>
              <w:pStyle w:val="podpowiedzi"/>
            </w:pPr>
            <w:r>
              <w:t>Ożywiony, bezpośredni</w:t>
            </w:r>
          </w:p>
        </w:tc>
      </w:tr>
      <w:tr w:rsidR="007E2B87" w:rsidTr="006F5A48" w14:paraId="7806EA83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248FF6E4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P="006F5A48" w:rsidRDefault="001949A6" w14:paraId="41FF3E54" w14:textId="5C8430EF">
            <w:pPr>
              <w:pStyle w:val="podpowiedzi"/>
            </w:pPr>
            <w:r>
              <w:t>Techniczny, operator systemu, ekonomiczny</w:t>
            </w:r>
          </w:p>
        </w:tc>
      </w:tr>
      <w:tr w:rsidR="007E2B87" w:rsidTr="006F5A48" w14:paraId="66AEA357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3C5FA72A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3C9CCE99" w14:textId="386166EF">
            <w:pPr>
              <w:pStyle w:val="podpowiedzi"/>
            </w:pPr>
            <w:r>
              <w:t>Jeden członek zespołu projektowego nie powinien móc</w:t>
            </w:r>
            <w:r w:rsidR="00881C16">
              <w:t xml:space="preserve"> decydować o wprowadzaniu</w:t>
            </w:r>
            <w:r>
              <w:t xml:space="preserve"> </w:t>
            </w:r>
            <w:r w:rsidR="00881C16">
              <w:t xml:space="preserve">dużych zmian w projekcie </w:t>
            </w:r>
          </w:p>
        </w:tc>
      </w:tr>
      <w:tr w:rsidR="007E2B87" w:rsidTr="006F5A48" w14:paraId="17236EBB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54BD1FB0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P="00D43452" w:rsidRDefault="007E2B87" w14:paraId="76759008" w14:textId="77777777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Pr="001C64A8" w:rsidR="00C156A1" w:rsidP="00C156A1" w:rsidRDefault="00C156A1" w14:paraId="2E74072E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732F90" w14:paraId="372EA148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732F90" w:rsidRDefault="00C156A1" w14:paraId="3444319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732F90" w14:paraId="3199F67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2EE0892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732F90" w:rsidRDefault="00881C16" w14:paraId="2CBEDFBC" w14:textId="3237FD09">
            <w:pPr>
              <w:pStyle w:val="podpowiedzi"/>
            </w:pPr>
            <w:r>
              <w:t>UOP 01</w:t>
            </w:r>
          </w:p>
        </w:tc>
      </w:tr>
      <w:tr w:rsidR="00C156A1" w:rsidTr="00732F90" w14:paraId="1BF1BECC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7A919596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732F90" w:rsidRDefault="00254C3E" w14:paraId="3E249194" w14:textId="1BE36207">
            <w:pPr>
              <w:pStyle w:val="podpowiedzi"/>
            </w:pPr>
            <w:r>
              <w:t>Dietetycy</w:t>
            </w:r>
          </w:p>
        </w:tc>
      </w:tr>
      <w:tr w:rsidR="00C156A1" w:rsidTr="00732F90" w14:paraId="174A763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24315E65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732F90" w:rsidRDefault="00881C16" w14:paraId="14FF0AB5" w14:textId="084F326B">
            <w:pPr>
              <w:pStyle w:val="podpowiedzi"/>
            </w:pPr>
            <w:r>
              <w:t>Osoby z wykształceniem wyższym kierunków powiązanych z zdrowym odżywianiem i trybem życia.</w:t>
            </w:r>
          </w:p>
        </w:tc>
      </w:tr>
      <w:tr w:rsidR="00C156A1" w:rsidTr="00732F90" w14:paraId="04B8B06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EA5886D" w14:textId="77777777">
            <w:pPr>
              <w:pStyle w:val="tekstwtabeliTNR"/>
            </w:pPr>
            <w:r w:rsidRPr="005D58FD">
              <w:lastRenderedPageBreak/>
              <w:t>Typ udziałowca:</w:t>
            </w:r>
          </w:p>
        </w:tc>
        <w:tc>
          <w:tcPr>
            <w:tcW w:w="7513" w:type="dxa"/>
            <w:vAlign w:val="center"/>
          </w:tcPr>
          <w:p w:rsidR="00C156A1" w:rsidP="00732F90" w:rsidRDefault="00881C16" w14:paraId="4F6F87C7" w14:textId="75518E94">
            <w:pPr>
              <w:pStyle w:val="podpowiedzi"/>
            </w:pPr>
            <w:r>
              <w:t>Ożywiony, pośredni</w:t>
            </w:r>
          </w:p>
        </w:tc>
      </w:tr>
      <w:tr w:rsidR="00C156A1" w:rsidTr="00732F90" w14:paraId="1D0D2D0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3C53B0AA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71AD3668" w14:textId="2716B121">
            <w:pPr>
              <w:pStyle w:val="podpowiedzi"/>
            </w:pPr>
            <w:r>
              <w:t>Ekonomiczny, użytkownik systemu</w:t>
            </w:r>
          </w:p>
        </w:tc>
      </w:tr>
      <w:tr w:rsidR="00C156A1" w:rsidTr="00732F90" w14:paraId="0A93D07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D84C866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0A08B1A6" w14:textId="5D79CCD8">
            <w:pPr>
              <w:pStyle w:val="podpowiedzi"/>
            </w:pPr>
            <w:r>
              <w:t>Dietetycy nie powinni mieć możliwości zachęcania użytkowników do zaprzestania korzystania z aplikacji i skorzystania z ich usługi tworzenia jadłospisu. Dietetycy mają pełnić funkcję konsultacyjną dla użytkowników.</w:t>
            </w:r>
          </w:p>
        </w:tc>
      </w:tr>
      <w:tr w:rsidR="00C156A1" w:rsidTr="00732F90" w14:paraId="6888934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63B08685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732F90" w:rsidRDefault="00C156A1" w14:paraId="062585BF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3322DA1B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732F90" w14:paraId="79203247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732F90" w:rsidRDefault="00C156A1" w14:paraId="5B16149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732F90" w14:paraId="0AA10A8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6335B6B1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732F90" w:rsidRDefault="008928C8" w14:paraId="28DEE918" w14:textId="7DC90C5C">
            <w:pPr>
              <w:pStyle w:val="podpowiedzi"/>
            </w:pPr>
            <w:r>
              <w:t>UOP 02</w:t>
            </w:r>
          </w:p>
        </w:tc>
      </w:tr>
      <w:tr w:rsidR="00C156A1" w:rsidTr="00732F90" w14:paraId="46B8E61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5F1D711F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0789A62E" w14:textId="2CC69EFE">
            <w:pPr>
              <w:pStyle w:val="podpowiedzi"/>
            </w:pPr>
            <w:proofErr w:type="spellStart"/>
            <w:r>
              <w:t>Influencerzy</w:t>
            </w:r>
            <w:proofErr w:type="spellEnd"/>
          </w:p>
        </w:tc>
      </w:tr>
      <w:tr w:rsidR="00C156A1" w:rsidTr="00732F90" w14:paraId="21E2EA5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3E60B13D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1E7C4EAC" w14:textId="52CD0519">
            <w:pPr>
              <w:pStyle w:val="podpowiedzi"/>
            </w:pPr>
            <w:r>
              <w:t>Osoby popularne w mediach społecznościowych i portalach do zamieszczania filmów video.</w:t>
            </w:r>
          </w:p>
        </w:tc>
      </w:tr>
      <w:tr w:rsidR="00C156A1" w:rsidTr="00732F90" w14:paraId="2AC3C2C8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944B485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7BCE0C88" w14:textId="2434454D">
            <w:pPr>
              <w:pStyle w:val="podpowiedzi"/>
            </w:pPr>
            <w:r>
              <w:t>Ożywiony,</w:t>
            </w:r>
          </w:p>
        </w:tc>
      </w:tr>
      <w:tr w:rsidR="00C156A1" w:rsidTr="00732F90" w14:paraId="13476DA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3314326C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732F90" w:rsidRDefault="008928C8" w14:paraId="28DF22D1" w14:textId="29533300">
            <w:pPr>
              <w:pStyle w:val="podpowiedzi"/>
            </w:pPr>
            <w:r>
              <w:t>Ekonomiczny, użytkownik systemu</w:t>
            </w:r>
          </w:p>
        </w:tc>
      </w:tr>
      <w:tr w:rsidR="00C156A1" w:rsidTr="00732F90" w14:paraId="61A3172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3645EB85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336916F9" w14:textId="657EBCD8">
            <w:pPr>
              <w:pStyle w:val="podpowiedzi"/>
            </w:pPr>
            <w:r>
              <w:t>-------------------------</w:t>
            </w:r>
          </w:p>
        </w:tc>
      </w:tr>
      <w:tr w:rsidR="00C156A1" w:rsidTr="00732F90" w14:paraId="0938A6A8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48BB7AE6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732F90" w:rsidRDefault="00C156A1" w14:paraId="5B669395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6AF9AC84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732F90" w14:paraId="780057AC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732F90" w:rsidRDefault="00C156A1" w14:paraId="075C38EC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732F90" w14:paraId="05BA1171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40306C8D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732F90" w:rsidRDefault="001949A6" w14:paraId="3C222A35" w14:textId="4540B7B9">
            <w:pPr>
              <w:pStyle w:val="podpowiedzi"/>
            </w:pPr>
            <w:r>
              <w:t>UNP 01</w:t>
            </w:r>
          </w:p>
        </w:tc>
      </w:tr>
      <w:tr w:rsidR="00C156A1" w:rsidTr="00732F90" w14:paraId="771C68D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4E3BDBE4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696F8A60" w14:textId="133A9F3A">
            <w:pPr>
              <w:pStyle w:val="podpowiedzi"/>
            </w:pPr>
            <w:r>
              <w:t>Google API</w:t>
            </w:r>
          </w:p>
        </w:tc>
      </w:tr>
      <w:tr w:rsidR="00C156A1" w:rsidTr="00732F90" w14:paraId="35D0386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7EE72B2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31B2DCE0" w14:textId="0A8FC482">
            <w:pPr>
              <w:pStyle w:val="podpowiedzi"/>
            </w:pPr>
            <w:r>
              <w:t xml:space="preserve">Zewnętrzny system API udostępniany przez firmę Google w celu rejestrowania i logowania użytkowników aplikacji za pomocą kont zewnętrznych witryn internetowych (np. </w:t>
            </w:r>
            <w:proofErr w:type="spellStart"/>
            <w:r>
              <w:t>Gmail</w:t>
            </w:r>
            <w:proofErr w:type="spellEnd"/>
            <w:r>
              <w:t>, Facebook)</w:t>
            </w:r>
          </w:p>
        </w:tc>
      </w:tr>
      <w:tr w:rsidR="00C156A1" w:rsidTr="00732F90" w14:paraId="5232245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0113FCF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00C9A100" w14:textId="32AB6AF7">
            <w:pPr>
              <w:pStyle w:val="podpowiedzi"/>
            </w:pPr>
            <w:r>
              <w:t>Nieożywiony, pośredni</w:t>
            </w:r>
          </w:p>
        </w:tc>
      </w:tr>
      <w:tr w:rsidR="00C156A1" w:rsidTr="00732F90" w14:paraId="3F028959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68A8DEF1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317DB7D7" w14:textId="6E92A93D">
            <w:pPr>
              <w:pStyle w:val="podpowiedzi"/>
            </w:pPr>
            <w:r>
              <w:t>Techniczny</w:t>
            </w:r>
          </w:p>
        </w:tc>
      </w:tr>
      <w:tr w:rsidR="00C156A1" w:rsidTr="00732F90" w14:paraId="747E0297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5F5BF7CB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732F90" w:rsidRDefault="00C156A1" w14:paraId="663E0621" w14:textId="77777777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C156A1" w:rsidTr="00732F90" w14:paraId="6370445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21365C8F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732F90" w:rsidRDefault="00C156A1" w14:paraId="3D899D9C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20506920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732F90" w14:paraId="2073E283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732F90" w:rsidRDefault="00C156A1" w14:paraId="47DDBBA1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732F90" w14:paraId="1B2A09B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18C578F5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1949A6" w:rsidP="001949A6" w:rsidRDefault="001949A6" w14:paraId="6ABE1FC6" w14:textId="1A9EE4A1">
            <w:pPr>
              <w:pStyle w:val="podpowiedzi"/>
            </w:pPr>
            <w:r>
              <w:t>UNP 02</w:t>
            </w:r>
          </w:p>
          <w:p w:rsidRPr="005A5155" w:rsidR="00C156A1" w:rsidP="00732F90" w:rsidRDefault="00C156A1" w14:paraId="1AD5E7CB" w14:textId="4A1FA4AD">
            <w:pPr>
              <w:pStyle w:val="podpowiedzi"/>
            </w:pPr>
          </w:p>
        </w:tc>
      </w:tr>
      <w:tr w:rsidR="00C156A1" w:rsidTr="00732F90" w14:paraId="37E0C54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36C2DF49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732F90" w:rsidRDefault="001949A6" w14:paraId="6CFCC364" w14:textId="75D83F43">
            <w:pPr>
              <w:pStyle w:val="podpowiedzi"/>
            </w:pPr>
            <w:r>
              <w:t xml:space="preserve">Google </w:t>
            </w:r>
            <w:proofErr w:type="spellStart"/>
            <w:r>
              <w:t>Cloud</w:t>
            </w:r>
            <w:proofErr w:type="spellEnd"/>
            <w:r>
              <w:t xml:space="preserve"> Platform</w:t>
            </w:r>
          </w:p>
        </w:tc>
      </w:tr>
      <w:tr w:rsidR="00C156A1" w:rsidTr="00732F90" w14:paraId="478E809F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44FDB2BA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732F90" w:rsidRDefault="00C150FA" w14:paraId="53BE534D" w14:textId="5AF6F8E3">
            <w:pPr>
              <w:pStyle w:val="podpowiedzi"/>
            </w:pPr>
            <w:r>
              <w:t>Pakiet usług przetwarzania w chmurze świadczony przez firmę Google</w:t>
            </w:r>
          </w:p>
        </w:tc>
      </w:tr>
      <w:tr w:rsidR="00C156A1" w:rsidTr="00732F90" w14:paraId="014DD617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40E930D3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732F90" w:rsidRDefault="00C150FA" w14:paraId="4D02D90E" w14:textId="6B51FF28">
            <w:pPr>
              <w:pStyle w:val="podpowiedzi"/>
            </w:pPr>
            <w:r>
              <w:t>Nieożywiony, pośredni</w:t>
            </w:r>
          </w:p>
        </w:tc>
      </w:tr>
      <w:tr w:rsidR="00C156A1" w:rsidTr="00732F90" w14:paraId="74918D0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221AE854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732F90" w:rsidRDefault="00C150FA" w14:paraId="7D4FAC4A" w14:textId="2D6387B4">
            <w:pPr>
              <w:pStyle w:val="podpowiedzi"/>
            </w:pPr>
            <w:r>
              <w:t>Techniczny</w:t>
            </w:r>
          </w:p>
        </w:tc>
      </w:tr>
      <w:tr w:rsidR="00C156A1" w:rsidTr="00732F90" w14:paraId="76FD9169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0EDD1F31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732F90" w:rsidRDefault="00C150FA" w14:paraId="54024AD4" w14:textId="090C899C">
            <w:pPr>
              <w:pStyle w:val="podpowiedzi"/>
            </w:pPr>
            <w:r>
              <w:t>------------------------------------------</w:t>
            </w:r>
          </w:p>
        </w:tc>
      </w:tr>
      <w:tr w:rsidR="00C156A1" w:rsidTr="00732F90" w14:paraId="0730F4A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732F90" w:rsidRDefault="00C156A1" w14:paraId="78C066A5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732F90" w:rsidRDefault="00C156A1" w14:paraId="082ED1BD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="00C156A1" w:rsidP="00C156A1" w:rsidRDefault="00C156A1" w14:paraId="3CEE62C8" w14:textId="06D01587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06044E" w:rsidTr="00732F90" w14:paraId="7638493D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06044E" w:rsidP="00732F90" w:rsidRDefault="0006044E" w14:paraId="7FFBB41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06044E" w:rsidTr="00732F90" w14:paraId="210F129D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685EB19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0FA" w:rsidP="00C150FA" w:rsidRDefault="00C150FA" w14:paraId="13D0584F" w14:textId="3C3A1CEB">
            <w:pPr>
              <w:pStyle w:val="podpowiedzi"/>
            </w:pPr>
            <w:r>
              <w:t>UNP 03</w:t>
            </w:r>
          </w:p>
          <w:p w:rsidRPr="005A5155" w:rsidR="0006044E" w:rsidP="00732F90" w:rsidRDefault="0006044E" w14:paraId="3AD88FBD" w14:textId="4107CDE9">
            <w:pPr>
              <w:pStyle w:val="podpowiedzi"/>
            </w:pPr>
          </w:p>
        </w:tc>
      </w:tr>
      <w:tr w:rsidR="0006044E" w:rsidTr="00732F90" w14:paraId="0B4EF63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5A49D96A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5E26A32E" w14:textId="2783538B">
            <w:pPr>
              <w:pStyle w:val="podpowiedzi"/>
            </w:pPr>
            <w:proofErr w:type="spellStart"/>
            <w:r>
              <w:t>Spoonacular</w:t>
            </w:r>
            <w:proofErr w:type="spellEnd"/>
            <w:r>
              <w:t xml:space="preserve"> API</w:t>
            </w:r>
          </w:p>
        </w:tc>
      </w:tr>
      <w:tr w:rsidR="0006044E" w:rsidTr="00732F90" w14:paraId="5B740154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6F48D2BA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57C92A99" w14:textId="480D3331">
            <w:pPr>
              <w:pStyle w:val="podpowiedzi"/>
            </w:pPr>
            <w:r>
              <w:t>Zewnętrzne API udostępniające dostęp do bazy posiłków oraz produktów.</w:t>
            </w:r>
          </w:p>
        </w:tc>
      </w:tr>
      <w:tr w:rsidR="0006044E" w:rsidTr="00732F90" w14:paraId="369FF4D0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0C63D3E0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6CC4027A" w14:textId="43FB62F0">
            <w:pPr>
              <w:pStyle w:val="podpowiedzi"/>
            </w:pPr>
            <w:r>
              <w:t>Nieożywiony, pośredni</w:t>
            </w:r>
          </w:p>
        </w:tc>
      </w:tr>
      <w:tr w:rsidR="0006044E" w:rsidTr="00732F90" w14:paraId="6A2AA31C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317F9805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06F7C419" w14:textId="3411B76C">
            <w:pPr>
              <w:pStyle w:val="podpowiedzi"/>
            </w:pPr>
            <w:r>
              <w:t>Technicznej</w:t>
            </w:r>
          </w:p>
        </w:tc>
      </w:tr>
      <w:tr w:rsidR="0006044E" w:rsidTr="00732F90" w14:paraId="1F48CB12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00C05393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06044E" w:rsidP="00732F90" w:rsidRDefault="0006044E" w14:paraId="6D52DF2E" w14:textId="77777777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06044E" w:rsidTr="00732F90" w14:paraId="663DA844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46A32B02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06044E" w:rsidP="00732F90" w:rsidRDefault="0006044E" w14:paraId="7CB5D1C7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="0006044E" w:rsidP="00C156A1" w:rsidRDefault="0006044E" w14:paraId="77D6A16C" w14:textId="71C1E539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06044E" w:rsidTr="00732F90" w14:paraId="07D42A4E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06044E" w:rsidP="00732F90" w:rsidRDefault="0006044E" w14:paraId="73A7CF9A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06044E" w:rsidTr="00732F90" w14:paraId="03BD29CF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7167A06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06044E" w:rsidP="00732F90" w:rsidRDefault="00C150FA" w14:paraId="28028536" w14:textId="35902803">
            <w:pPr>
              <w:pStyle w:val="podpowiedzi"/>
            </w:pPr>
            <w:r>
              <w:t>UNP 04</w:t>
            </w:r>
          </w:p>
        </w:tc>
      </w:tr>
      <w:tr w:rsidR="0006044E" w:rsidTr="00732F90" w14:paraId="4A26DD2D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0AF99EBA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254B05B6" w14:textId="48EAA0B3">
            <w:pPr>
              <w:pStyle w:val="podpowiedzi"/>
            </w:pPr>
            <w:r>
              <w:t>System płatności (jeszcze nie wybrany)</w:t>
            </w:r>
          </w:p>
        </w:tc>
      </w:tr>
      <w:tr w:rsidR="0006044E" w:rsidTr="00732F90" w14:paraId="646BA2D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4FFFDAD1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257A6B1B" w14:textId="33F2968F">
            <w:pPr>
              <w:pStyle w:val="podpowiedzi"/>
            </w:pPr>
            <w:r>
              <w:t>Zewnętrzny system umożliwiający użytkownikom dokonanie płatności za usługi konsultingowe od dietetyków</w:t>
            </w:r>
          </w:p>
        </w:tc>
      </w:tr>
      <w:tr w:rsidR="0006044E" w:rsidTr="00732F90" w14:paraId="0B4A7766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1053804E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6E6DF485" w14:textId="2A097840">
            <w:pPr>
              <w:pStyle w:val="podpowiedzi"/>
            </w:pPr>
            <w:r>
              <w:t>Nieożywiony, pośredni</w:t>
            </w:r>
          </w:p>
        </w:tc>
      </w:tr>
      <w:tr w:rsidR="0006044E" w:rsidTr="00732F90" w14:paraId="151600B1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42D338E1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3C39EBC0" w14:textId="0DB28F5F">
            <w:pPr>
              <w:pStyle w:val="podpowiedzi"/>
            </w:pPr>
            <w:r>
              <w:t>Technicznej, operatora płatności</w:t>
            </w:r>
          </w:p>
        </w:tc>
      </w:tr>
      <w:tr w:rsidR="0006044E" w:rsidTr="00732F90" w14:paraId="354EF23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082534E9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06044E" w:rsidP="00732F90" w:rsidRDefault="00C150FA" w14:paraId="166B8160" w14:textId="6BA6C833">
            <w:pPr>
              <w:pStyle w:val="podpowiedzi"/>
            </w:pPr>
            <w:r>
              <w:t>System płatności nie powinien pobierać zbyt dużej prowizji za dokonanie płatności przy jego użyciu.</w:t>
            </w:r>
          </w:p>
        </w:tc>
      </w:tr>
      <w:tr w:rsidR="0006044E" w:rsidTr="00732F90" w14:paraId="288B9951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732F90" w:rsidRDefault="0006044E" w14:paraId="30AF774F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06044E" w:rsidP="00732F90" w:rsidRDefault="0006044E" w14:paraId="5680DC2D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C156A1" w:rsidR="0006044E" w:rsidP="00C156A1" w:rsidRDefault="0006044E" w14:paraId="3683A6EE" w14:textId="77777777"/>
    <w:p w:rsidR="46FF801F" w:rsidP="46FF801F" w:rsidRDefault="46FF801F" w14:paraId="120B6F4D" w14:textId="64C10E48">
      <w:pPr>
        <w:rPr>
          <w:szCs w:val="24"/>
        </w:rPr>
      </w:pPr>
    </w:p>
    <w:p w:rsidR="00C156A1" w:rsidP="00C156A1" w:rsidRDefault="00C156A1" w14:paraId="210ACBBF" w14:textId="77777777">
      <w:pPr>
        <w:pStyle w:val="Heading2"/>
        <w:numPr>
          <w:ilvl w:val="0"/>
          <w:numId w:val="0"/>
        </w:numPr>
      </w:pPr>
    </w:p>
    <w:p w:rsidR="00E25B05" w:rsidP="2884D16C" w:rsidRDefault="00E25B05" w14:paraId="455BBE18" w14:textId="3CABACA3">
      <w:pPr>
        <w:pStyle w:val="Heading2"/>
        <w:rPr>
          <w:rFonts w:ascii="Arial" w:hAnsi="Arial" w:eastAsia="Arial" w:cs="Arial"/>
        </w:rPr>
      </w:pPr>
      <w:r w:rsidRPr="2884D16C">
        <w:rPr>
          <w:rFonts w:ascii="Arial" w:hAnsi="Arial" w:eastAsia="Arial" w:cs="Arial"/>
        </w:rPr>
        <w:t>Klienci</w:t>
      </w:r>
    </w:p>
    <w:p w:rsidR="2884D16C" w:rsidP="2884D16C" w:rsidRDefault="2884D16C" w14:paraId="50FC597C" w14:textId="345F9521">
      <w:pPr>
        <w:pStyle w:val="podpowiedzi"/>
        <w:rPr>
          <w:rFonts w:eastAsia="Arial" w:cs="Arial"/>
          <w:sz w:val="20"/>
        </w:rPr>
      </w:pPr>
      <w:r w:rsidRPr="2884D16C">
        <w:rPr>
          <w:rFonts w:eastAsia="Arial" w:cs="Arial"/>
          <w:sz w:val="20"/>
        </w:rPr>
        <w:t>Klienci wewnętrzni:</w:t>
      </w:r>
    </w:p>
    <w:p w:rsidR="2884D16C" w:rsidP="2884D16C" w:rsidRDefault="2884D16C" w14:paraId="0B5D319B" w14:textId="220D080A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0"/>
        </w:rPr>
      </w:pPr>
      <w:r w:rsidRPr="2884D16C">
        <w:rPr>
          <w:rFonts w:ascii="Arial" w:hAnsi="Arial" w:eastAsia="Arial" w:cs="Arial"/>
          <w:sz w:val="20"/>
        </w:rPr>
        <w:t>Dziekan PJATK Marek Bednarski</w:t>
      </w:r>
    </w:p>
    <w:p w:rsidR="2884D16C" w:rsidP="2884D16C" w:rsidRDefault="2884D16C" w14:paraId="1B389A05" w14:textId="0342AC3E">
      <w:pPr>
        <w:ind w:firstLine="0"/>
        <w:rPr>
          <w:rFonts w:ascii="Arial" w:hAnsi="Arial" w:eastAsia="Arial" w:cs="Arial"/>
          <w:sz w:val="20"/>
        </w:rPr>
      </w:pPr>
      <w:r w:rsidRPr="2884D16C">
        <w:rPr>
          <w:rFonts w:ascii="Arial" w:hAnsi="Arial" w:eastAsia="Arial" w:cs="Arial"/>
          <w:sz w:val="20"/>
        </w:rPr>
        <w:t>Klienci zewnętrzni:</w:t>
      </w:r>
    </w:p>
    <w:p w:rsidR="2884D16C" w:rsidP="2884D16C" w:rsidRDefault="2884D16C" w14:paraId="5627B4D6" w14:textId="1D04CF13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0"/>
        </w:rPr>
      </w:pPr>
      <w:r w:rsidRPr="2884D16C">
        <w:rPr>
          <w:rFonts w:ascii="Arial" w:hAnsi="Arial" w:eastAsia="Arial" w:cs="Arial"/>
          <w:sz w:val="20"/>
        </w:rPr>
        <w:t>Dietetyk</w:t>
      </w:r>
    </w:p>
    <w:p w:rsidR="2884D16C" w:rsidP="2884D16C" w:rsidRDefault="2884D16C" w14:paraId="060666ED" w14:textId="05FB602A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0"/>
        </w:rPr>
      </w:pPr>
      <w:r w:rsidRPr="2884D16C">
        <w:rPr>
          <w:rFonts w:ascii="Arial" w:hAnsi="Arial" w:eastAsia="Arial" w:cs="Arial"/>
          <w:sz w:val="20"/>
        </w:rPr>
        <w:t>Użytkownik</w:t>
      </w:r>
    </w:p>
    <w:p w:rsidR="2884D16C" w:rsidP="2884D16C" w:rsidRDefault="2884D16C" w14:paraId="54DBB8B6" w14:textId="67C89013">
      <w:pPr>
        <w:rPr>
          <w:szCs w:val="24"/>
        </w:rPr>
      </w:pPr>
    </w:p>
    <w:p w:rsidR="2884D16C" w:rsidP="2884D16C" w:rsidRDefault="2884D16C" w14:paraId="78E14D59" w14:textId="13A2FEBF">
      <w:pPr>
        <w:rPr>
          <w:szCs w:val="24"/>
        </w:rPr>
      </w:pPr>
    </w:p>
    <w:p w:rsidR="003D646E" w:rsidP="00365051" w:rsidRDefault="003D646E" w14:paraId="57FA1878" w14:textId="77777777">
      <w:pPr>
        <w:pStyle w:val="Heading2"/>
      </w:pPr>
      <w:r>
        <w:t>Charakterystyka użytkowników</w:t>
      </w:r>
    </w:p>
    <w:p w:rsidR="2884D16C" w:rsidP="2884D16C" w:rsidRDefault="2884D16C" w14:paraId="32C64888" w14:textId="274010D4">
      <w:pPr>
        <w:rPr>
          <w:szCs w:val="24"/>
        </w:rPr>
      </w:pPr>
    </w:p>
    <w:p w:rsidR="2884D16C" w:rsidP="2884D16C" w:rsidRDefault="2884D16C" w14:paraId="2627F605" w14:textId="1A628C28">
      <w:pPr>
        <w:rPr>
          <w:b/>
          <w:bCs/>
          <w:szCs w:val="24"/>
        </w:rPr>
      </w:pPr>
      <w:r w:rsidRPr="2884D16C">
        <w:rPr>
          <w:b/>
          <w:bCs/>
          <w:szCs w:val="24"/>
        </w:rPr>
        <w:t>Użytkownik bazowy</w:t>
      </w:r>
    </w:p>
    <w:p w:rsidR="2884D16C" w:rsidP="2884D16C" w:rsidRDefault="2884D16C" w14:paraId="7C04446D" w14:textId="3E670712">
      <w:pPr>
        <w:rPr>
          <w:sz w:val="20"/>
        </w:rPr>
      </w:pPr>
      <w:r w:rsidRPr="2884D16C">
        <w:rPr>
          <w:sz w:val="20"/>
        </w:rPr>
        <w:t xml:space="preserve">Najliczniejsza kategoria użytkowników, zakładany procentowy udział w sumarycznej liczbie użytkowników szacowany na 95%. </w:t>
      </w:r>
    </w:p>
    <w:p w:rsidR="2884D16C" w:rsidP="2884D16C" w:rsidRDefault="2884D16C" w14:paraId="76B79A03" w14:textId="17BCE76E">
      <w:pPr>
        <w:rPr>
          <w:sz w:val="20"/>
        </w:rPr>
      </w:pPr>
      <w:r w:rsidRPr="2884D16C">
        <w:rPr>
          <w:sz w:val="20"/>
        </w:rPr>
        <w:t>Bazowa grupa użytkowników ma dostęp do najważniejszych funkcjonalności systemu:</w:t>
      </w:r>
    </w:p>
    <w:p w:rsidR="2884D16C" w:rsidP="2884D16C" w:rsidRDefault="2884D16C" w14:paraId="148949A7" w14:textId="0BAEC5EC">
      <w:pPr>
        <w:pStyle w:val="ListParagraph"/>
        <w:numPr>
          <w:ilvl w:val="0"/>
          <w:numId w:val="7"/>
        </w:numPr>
        <w:rPr>
          <w:sz w:val="20"/>
        </w:rPr>
      </w:pPr>
      <w:r w:rsidRPr="2884D16C">
        <w:rPr>
          <w:sz w:val="20"/>
        </w:rPr>
        <w:t>Wykluczanie produktów nie pożądanych w diecie użytkownika</w:t>
      </w:r>
    </w:p>
    <w:p w:rsidR="2884D16C" w:rsidP="2884D16C" w:rsidRDefault="2884D16C" w14:paraId="1468295D" w14:textId="4E3F3B0A">
      <w:pPr>
        <w:pStyle w:val="ListParagraph"/>
        <w:numPr>
          <w:ilvl w:val="0"/>
          <w:numId w:val="7"/>
        </w:numPr>
        <w:rPr>
          <w:sz w:val="20"/>
        </w:rPr>
      </w:pPr>
      <w:r w:rsidRPr="2884D16C">
        <w:rPr>
          <w:sz w:val="20"/>
        </w:rPr>
        <w:t xml:space="preserve">Generowanie listy posiłków w oparciu o preferencje użytkowników </w:t>
      </w:r>
    </w:p>
    <w:p w:rsidR="2884D16C" w:rsidP="2884D16C" w:rsidRDefault="2884D16C" w14:paraId="23F6B8F5" w14:textId="31358357">
      <w:pPr>
        <w:pStyle w:val="ListParagraph"/>
        <w:numPr>
          <w:ilvl w:val="0"/>
          <w:numId w:val="7"/>
        </w:numPr>
        <w:rPr>
          <w:sz w:val="20"/>
        </w:rPr>
      </w:pPr>
      <w:r w:rsidRPr="2884D16C">
        <w:rPr>
          <w:sz w:val="20"/>
        </w:rPr>
        <w:t>Dodawanie własnych przepisów do bazy generowanych posiłków</w:t>
      </w:r>
    </w:p>
    <w:p w:rsidR="2884D16C" w:rsidP="2884D16C" w:rsidRDefault="2884D16C" w14:paraId="70FC9D91" w14:textId="19FD172A">
      <w:pPr>
        <w:pStyle w:val="ListParagraph"/>
        <w:numPr>
          <w:ilvl w:val="0"/>
          <w:numId w:val="7"/>
        </w:numPr>
        <w:rPr>
          <w:szCs w:val="24"/>
        </w:rPr>
      </w:pPr>
      <w:r w:rsidRPr="2884D16C">
        <w:rPr>
          <w:sz w:val="20"/>
        </w:rPr>
        <w:t xml:space="preserve">Możliwość śledzenia </w:t>
      </w:r>
      <w:proofErr w:type="spellStart"/>
      <w:r w:rsidRPr="2884D16C">
        <w:rPr>
          <w:sz w:val="20"/>
        </w:rPr>
        <w:t>influencerów</w:t>
      </w:r>
      <w:proofErr w:type="spellEnd"/>
      <w:r w:rsidRPr="2884D16C">
        <w:rPr>
          <w:sz w:val="20"/>
        </w:rPr>
        <w:t xml:space="preserve"> i dodawania do diety posiłków udostępnianych przez ich profile</w:t>
      </w:r>
    </w:p>
    <w:p w:rsidR="2884D16C" w:rsidP="2884D16C" w:rsidRDefault="2884D16C" w14:paraId="18CCA6AD" w14:textId="7E92CF47">
      <w:pPr>
        <w:pStyle w:val="ListParagraph"/>
        <w:numPr>
          <w:ilvl w:val="0"/>
          <w:numId w:val="7"/>
        </w:numPr>
        <w:rPr>
          <w:szCs w:val="24"/>
        </w:rPr>
      </w:pPr>
      <w:r w:rsidRPr="2884D16C">
        <w:rPr>
          <w:sz w:val="20"/>
        </w:rPr>
        <w:t>Ocenianie przez użytkownika listy posiłków zaproponowanej przez model AI</w:t>
      </w:r>
    </w:p>
    <w:p w:rsidR="2884D16C" w:rsidP="2884D16C" w:rsidRDefault="2884D16C" w14:paraId="0BE0036F" w14:textId="3688CE0B">
      <w:pPr>
        <w:rPr>
          <w:szCs w:val="24"/>
        </w:rPr>
      </w:pPr>
    </w:p>
    <w:p w:rsidR="2884D16C" w:rsidP="2884D16C" w:rsidRDefault="2884D16C" w14:paraId="240677CC" w14:textId="5039064F">
      <w:pPr>
        <w:rPr>
          <w:b/>
          <w:bCs/>
          <w:szCs w:val="24"/>
        </w:rPr>
      </w:pPr>
      <w:r w:rsidRPr="2884D16C">
        <w:rPr>
          <w:b/>
          <w:bCs/>
          <w:szCs w:val="24"/>
        </w:rPr>
        <w:t>Dietetyk</w:t>
      </w:r>
    </w:p>
    <w:p w:rsidR="2884D16C" w:rsidP="2884D16C" w:rsidRDefault="2884D16C" w14:paraId="654AF216" w14:textId="76047B1A">
      <w:pPr>
        <w:rPr>
          <w:szCs w:val="24"/>
        </w:rPr>
      </w:pPr>
      <w:r w:rsidRPr="64DAA53E">
        <w:rPr>
          <w:sz w:val="20"/>
        </w:rPr>
        <w:t>Grupa użytkowników sprawująca kontrolę nad posiłkami dodawanymi do ogólnej bazy posiłków, ta kategoria pełni również funkcję wsparcia użytkowników bazowych poprzez indywidulane konsultacje za pomocą wewnętrznego chatu w aplikacji. Zakładany procentowy udział w sumarycznej liczbie użytkowników szacowany na 2%.</w:t>
      </w:r>
    </w:p>
    <w:p w:rsidR="2884D16C" w:rsidP="2884D16C" w:rsidRDefault="2884D16C" w14:paraId="4E1DA17C" w14:textId="348A733B">
      <w:pPr>
        <w:rPr>
          <w:szCs w:val="24"/>
        </w:rPr>
      </w:pPr>
    </w:p>
    <w:p w:rsidR="2884D16C" w:rsidP="2884D16C" w:rsidRDefault="2884D16C" w14:paraId="3BD56009" w14:textId="4DC4A91B">
      <w:pPr>
        <w:rPr>
          <w:b/>
          <w:bCs/>
          <w:szCs w:val="24"/>
        </w:rPr>
      </w:pPr>
      <w:proofErr w:type="spellStart"/>
      <w:r w:rsidRPr="2884D16C">
        <w:rPr>
          <w:b/>
          <w:bCs/>
          <w:szCs w:val="24"/>
        </w:rPr>
        <w:t>Influencer</w:t>
      </w:r>
      <w:proofErr w:type="spellEnd"/>
    </w:p>
    <w:p w:rsidR="2884D16C" w:rsidP="2884D16C" w:rsidRDefault="2884D16C" w14:paraId="6F9136A0" w14:textId="283E5AC7">
      <w:pPr>
        <w:rPr>
          <w:sz w:val="20"/>
        </w:rPr>
      </w:pPr>
      <w:r w:rsidRPr="2884D16C">
        <w:rPr>
          <w:sz w:val="20"/>
        </w:rPr>
        <w:t>Kategoria użytkowników, których zadaniem jest publikowanie wpisów zawierających nowe propozycje posiłków. Użytkownicy tej kategorii będą obserwowani przez użytkowników bazowych w celu śledzenia dodawanych przez nich wpisów i łatwego dodawania nowych posiłków do bieżącej listy posiłków.</w:t>
      </w:r>
    </w:p>
    <w:p w:rsidR="2884D16C" w:rsidP="2884D16C" w:rsidRDefault="2884D16C" w14:paraId="403AF311" w14:textId="189FE532">
      <w:pPr>
        <w:rPr>
          <w:szCs w:val="24"/>
        </w:rPr>
      </w:pPr>
      <w:r w:rsidRPr="2884D16C">
        <w:rPr>
          <w:sz w:val="20"/>
        </w:rPr>
        <w:t>Zakładany procentowy udział w sumarycznej liczbie użytkowników szacowany na 3%.</w:t>
      </w:r>
    </w:p>
    <w:p w:rsidR="2884D16C" w:rsidP="2884D16C" w:rsidRDefault="2884D16C" w14:paraId="72D244C8" w14:textId="690721A1">
      <w:pPr>
        <w:rPr>
          <w:b/>
          <w:bCs/>
          <w:szCs w:val="24"/>
        </w:rPr>
      </w:pPr>
    </w:p>
    <w:p w:rsidR="00606BDC" w:rsidP="00EA456B" w:rsidRDefault="00606BDC" w14:paraId="26FE18C4" w14:textId="77777777">
      <w:pPr>
        <w:pStyle w:val="Heading1"/>
      </w:pPr>
      <w:r>
        <w:t>Wymagania</w:t>
      </w:r>
    </w:p>
    <w:p w:rsidR="00606BDC" w:rsidP="008A30F7" w:rsidRDefault="00606BDC" w14:paraId="7D08E7F9" w14:textId="7777777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P="00365051" w:rsidRDefault="00DB41CB" w14:paraId="59B83451" w14:textId="77777777">
      <w:pPr>
        <w:pStyle w:val="Heading2"/>
      </w:pPr>
      <w:r>
        <w:t>Wymagania ogólne</w:t>
      </w:r>
      <w:r w:rsidR="00351C9C">
        <w:t xml:space="preserve"> i dziedzinowe</w:t>
      </w:r>
    </w:p>
    <w:p w:rsidR="00DB41CB" w:rsidP="008A30F7" w:rsidRDefault="00DB41CB" w14:paraId="0ABBE0D2" w14:textId="77777777">
      <w:pPr>
        <w:pStyle w:val="podpowiedzi"/>
      </w:pPr>
      <w:r>
        <w:t>{</w:t>
      </w:r>
      <w:proofErr w:type="spellStart"/>
      <w:r w:rsidR="00351C9C">
        <w:t>Doprecyzoiwanie</w:t>
      </w:r>
      <w:proofErr w:type="spellEnd"/>
      <w:r w:rsidR="00351C9C">
        <w:t xml:space="preserve"> </w:t>
      </w:r>
      <w:proofErr w:type="spellStart"/>
      <w:r w:rsidR="00351C9C">
        <w:t>cełów</w:t>
      </w:r>
      <w:proofErr w:type="spellEnd"/>
      <w:r w:rsidR="00351C9C">
        <w:t xml:space="preserve">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</w:t>
      </w:r>
      <w:proofErr w:type="spellStart"/>
      <w:r w:rsidR="00351C9C">
        <w:t>itp</w:t>
      </w:r>
      <w:proofErr w:type="spellEnd"/>
      <w:r w:rsidR="00351C9C">
        <w:t xml:space="preserve"> </w:t>
      </w:r>
      <w:r w:rsidR="000040C8">
        <w:t>(</w:t>
      </w:r>
      <w:r w:rsidR="00351C9C">
        <w:t>mogą wymagać uwzględnienie specyficznych przepisów</w:t>
      </w:r>
      <w:r w:rsidR="000040C8">
        <w:t xml:space="preserve"> </w:t>
      </w:r>
      <w:r w:rsidR="00351C9C">
        <w:t>i zasad)</w:t>
      </w:r>
      <w:r>
        <w:t>}</w:t>
      </w:r>
    </w:p>
    <w:p w:rsidRPr="00365051" w:rsidR="00365051" w:rsidP="2884D16C" w:rsidRDefault="2884D16C" w14:paraId="31F5BE62" w14:textId="49D6A15A">
      <w:pPr>
        <w:pStyle w:val="Heading3"/>
      </w:pPr>
      <w:r>
        <w:t xml:space="preserve">Wymaganie </w:t>
      </w:r>
    </w:p>
    <w:p w:rsidR="00365051" w:rsidP="2884D16C" w:rsidRDefault="00365051" w14:paraId="64AC8026" w14:textId="16F70AF4">
      <w:pPr>
        <w:rPr>
          <w:szCs w:val="24"/>
        </w:rPr>
      </w:pPr>
    </w:p>
    <w:p w:rsidR="00A9652D" w:rsidP="2884D16C" w:rsidRDefault="00A9652D" w14:paraId="1E6BE764" w14:textId="2C98BC60">
      <w:pPr>
        <w:rPr>
          <w:szCs w:val="24"/>
        </w:rPr>
      </w:pPr>
    </w:p>
    <w:p w:rsidR="00A9652D" w:rsidP="2884D16C" w:rsidRDefault="00A9652D" w14:paraId="7A7F6891" w14:textId="04DB7DA3">
      <w:pPr>
        <w:rPr>
          <w:szCs w:val="24"/>
        </w:rPr>
      </w:pPr>
    </w:p>
    <w:p w:rsidR="00A9652D" w:rsidP="2884D16C" w:rsidRDefault="00A9652D" w14:paraId="736F8C89" w14:textId="196F5810">
      <w:pPr>
        <w:rPr>
          <w:szCs w:val="24"/>
        </w:rPr>
      </w:pPr>
    </w:p>
    <w:p w:rsidRPr="00365051" w:rsidR="00A9652D" w:rsidP="2884D16C" w:rsidRDefault="00A9652D" w14:paraId="5F920DB1" w14:textId="77777777">
      <w:pPr>
        <w:rPr>
          <w:szCs w:val="24"/>
        </w:rPr>
      </w:pPr>
    </w:p>
    <w:p w:rsidR="2884D16C" w:rsidP="2884D16C" w:rsidRDefault="2884D16C" w14:paraId="5C4BCE22" w14:textId="4599BCFE">
      <w:pPr>
        <w:ind w:firstLine="0"/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Pr="005D58FD" w:rsidR="00732F90" w:rsidTr="00732F90" w14:paraId="6E767791" w14:textId="77777777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Pr="005D58FD" w:rsidR="00732F90" w:rsidP="00732F90" w:rsidRDefault="00732F90" w14:paraId="206F7209" w14:textId="77777777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732F90" w:rsidTr="00732F90" w14:paraId="6EF53C48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732F90" w:rsidP="00732F90" w:rsidRDefault="00732F90" w14:paraId="51D5EDA3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Pr="005A5155" w:rsidR="00732F90" w:rsidP="00732F90" w:rsidRDefault="00A9652D" w14:paraId="170A58B7" w14:textId="3BD7F18A">
            <w:pPr>
              <w:pStyle w:val="podpowiedzi"/>
            </w:pPr>
            <w: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Pr="005D58FD" w:rsidR="00732F90" w:rsidP="00732F90" w:rsidRDefault="00732F90" w14:paraId="02FA1770" w14:textId="77777777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32F90" w:rsidP="00732F90" w:rsidRDefault="00A9652D" w14:paraId="09A736FD" w14:textId="27AFD3F8">
            <w:pPr>
              <w:pStyle w:val="podpowiedzi"/>
            </w:pPr>
            <w:r>
              <w:t>M</w:t>
            </w:r>
          </w:p>
        </w:tc>
      </w:tr>
      <w:tr w:rsidR="00732F90" w:rsidTr="00732F90" w14:paraId="558F3EB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732F90" w:rsidP="00732F90" w:rsidRDefault="00732F90" w14:paraId="51169516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32F90" w:rsidP="00732F90" w:rsidRDefault="00A9652D" w14:paraId="6A623B71" w14:textId="381798D2">
            <w:pPr>
              <w:pStyle w:val="podpowiedzi"/>
            </w:pPr>
            <w:r>
              <w:t>Subskrypcja w celu używania aplikacji</w:t>
            </w:r>
          </w:p>
        </w:tc>
      </w:tr>
      <w:tr w:rsidR="00732F90" w:rsidTr="00732F90" w14:paraId="52AFF581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732F90" w:rsidP="00732F90" w:rsidRDefault="00732F90" w14:paraId="73658BBA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32F90" w:rsidP="00732F90" w:rsidRDefault="00A9652D" w14:paraId="19AE66F1" w14:textId="1907A85B">
            <w:pPr>
              <w:pStyle w:val="podpowiedzi"/>
            </w:pPr>
            <w:r>
              <w:t>Aby używać aplikacji należy dokonać płatności i aktywować subskrypcję miesięczną</w:t>
            </w:r>
          </w:p>
        </w:tc>
      </w:tr>
      <w:tr w:rsidR="00732F90" w:rsidTr="00732F90" w14:paraId="5E0D0B91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732F90" w:rsidP="00732F90" w:rsidRDefault="00732F90" w14:paraId="436A3A6B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32F90" w:rsidP="00732F90" w:rsidRDefault="00A9652D" w14:paraId="5D4FEB91" w14:textId="0B58266C">
            <w:pPr>
              <w:pStyle w:val="podpowiedzi"/>
            </w:pPr>
            <w:r>
              <w:t>Maciej Kucharski</w:t>
            </w:r>
          </w:p>
        </w:tc>
      </w:tr>
      <w:tr w:rsidR="00732F90" w:rsidTr="00732F90" w14:paraId="5329AE44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732F90" w:rsidP="00732F90" w:rsidRDefault="00732F90" w14:paraId="3581971D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32F90" w:rsidP="00732F90" w:rsidRDefault="00A9652D" w14:paraId="478EFA6B" w14:textId="6B385850">
            <w:pPr>
              <w:pStyle w:val="podpowiedzi"/>
            </w:pPr>
            <w:r>
              <w:t>F06</w:t>
            </w:r>
            <w:bookmarkStart w:name="_GoBack" w:id="0"/>
            <w:bookmarkEnd w:id="0"/>
          </w:p>
        </w:tc>
      </w:tr>
    </w:tbl>
    <w:p w:rsidR="00732F90" w:rsidP="2884D16C" w:rsidRDefault="00732F90" w14:paraId="35F44327" w14:textId="0FF07FBB">
      <w:pPr>
        <w:ind w:firstLine="0"/>
        <w:rPr>
          <w:szCs w:val="24"/>
        </w:rPr>
      </w:pPr>
      <w:r>
        <w:rPr>
          <w:szCs w:val="24"/>
        </w:rPr>
        <w:t>+-</w:t>
      </w:r>
    </w:p>
    <w:p w:rsidR="00732F90" w:rsidP="2884D16C" w:rsidRDefault="00732F90" w14:paraId="6677E3EA" w14:textId="77777777">
      <w:pPr>
        <w:ind w:firstLine="0"/>
        <w:rPr>
          <w:szCs w:val="24"/>
        </w:rPr>
      </w:pPr>
    </w:p>
    <w:p w:rsidR="00732F90" w:rsidP="2884D16C" w:rsidRDefault="00732F90" w14:paraId="02926783" w14:textId="77777777">
      <w:pPr>
        <w:ind w:firstLine="0"/>
        <w:rPr>
          <w:szCs w:val="24"/>
        </w:rPr>
      </w:pPr>
    </w:p>
    <w:p w:rsidRPr="00A32660" w:rsidR="00606BDC" w:rsidP="00365051" w:rsidRDefault="00E02047" w14:paraId="1E286004" w14:textId="77777777">
      <w:pPr>
        <w:pStyle w:val="Heading2"/>
      </w:pPr>
      <w:r>
        <w:t>Wymagania funkcjonalne</w:t>
      </w:r>
    </w:p>
    <w:p w:rsidR="00365051" w:rsidP="008A30F7" w:rsidRDefault="00606BDC" w14:paraId="0DF84103" w14:textId="77777777">
      <w:pPr>
        <w:pStyle w:val="podpowiedzi"/>
      </w:pPr>
      <w:r>
        <w:t>{</w:t>
      </w:r>
      <w:r w:rsidRPr="00E02047" w:rsid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P="008A30F7" w:rsidRDefault="00365051" w14:paraId="07E2D57A" w14:textId="7777777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Pr="00365051" w:rsidR="00365051" w:rsidP="009B52AE" w:rsidRDefault="00365051" w14:paraId="24246471" w14:textId="77777777"/>
    <w:p w:rsidR="00E02047" w:rsidP="003D2CA3" w:rsidRDefault="00E02047" w14:paraId="232E0298" w14:textId="7F558A77">
      <w:pPr>
        <w:pStyle w:val="Heading3"/>
      </w:pPr>
      <w:r>
        <w:t>Nazwa funkcji / usługi</w:t>
      </w:r>
    </w:p>
    <w:p w:rsidR="00DB41CB" w:rsidP="64DAA53E" w:rsidRDefault="00DB41CB" w14:paraId="2C69B5ED" w14:textId="65B2FC6B">
      <w:pPr>
        <w:pStyle w:val="podpowiedzi"/>
        <w:rPr>
          <w:iCs/>
          <w:szCs w:val="16"/>
        </w:rPr>
      </w:pPr>
    </w:p>
    <w:p w:rsidR="46FF801F" w:rsidP="46FF801F" w:rsidRDefault="46FF801F" w14:paraId="38209F51" w14:textId="09E6A549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149EC246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728DAC54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76F6C0E2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F6BCE81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2F86E5B9" w14:textId="35995B01">
            <w:pPr>
              <w:pStyle w:val="podpowiedzi"/>
              <w:rPr>
                <w:iCs/>
                <w:szCs w:val="16"/>
              </w:rPr>
            </w:pPr>
            <w:r>
              <w:t>F00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31F51B98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6B1B7097" w14:textId="439AA137">
            <w:pPr>
              <w:pStyle w:val="podpowiedzi"/>
            </w:pPr>
            <w:r w:rsidRPr="46FF801F">
              <w:rPr>
                <w:b/>
                <w:bCs/>
              </w:rPr>
              <w:t>M</w:t>
            </w:r>
          </w:p>
        </w:tc>
      </w:tr>
      <w:tr w:rsidR="46FF801F" w:rsidTr="00D84910" w14:paraId="413293B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ED08538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DC6F1E5" w14:textId="037EB9B5">
            <w:pPr>
              <w:pStyle w:val="podpowiedzi"/>
            </w:pPr>
            <w:r>
              <w:t>Generowanie planów diet</w:t>
            </w:r>
          </w:p>
        </w:tc>
      </w:tr>
      <w:tr w:rsidR="46FF801F" w:rsidTr="00D84910" w14:paraId="1EC01C5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47DD520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BF81211" w14:textId="3E539103">
            <w:pPr>
              <w:pStyle w:val="podpowiedzi"/>
              <w:rPr>
                <w:iCs/>
                <w:szCs w:val="16"/>
              </w:rPr>
            </w:pPr>
            <w:r>
              <w:t>Możliwość generowania diety dla użytkownika</w:t>
            </w:r>
          </w:p>
        </w:tc>
      </w:tr>
      <w:tr w:rsidR="46FF801F" w:rsidTr="00D84910" w14:paraId="0E096C8B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DD77A0A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D83D1AF" w14:textId="0644DF0E">
            <w:pPr>
              <w:pStyle w:val="podpowiedzi"/>
            </w:pPr>
            <w:r>
              <w:t>Jako użytkownik masz możliwość wygenerowanie diety dla siebie na podstawie własnych preferencji</w:t>
            </w:r>
          </w:p>
        </w:tc>
      </w:tr>
      <w:tr w:rsidR="46FF801F" w:rsidTr="00D84910" w14:paraId="3859AC4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72CA50C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B4886DF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190FE553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D9E7328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23FE72B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0123D50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A9B2BAD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75F891A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62D905D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93C87A2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78F68E30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7B583C1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B77797D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D0EF3FB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4EE40522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7F26872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64DAA53E" w14:paraId="28853CF2" w14:textId="5A206433">
            <w:pPr>
              <w:pStyle w:val="podpowiedzi"/>
              <w:rPr>
                <w:iCs/>
                <w:szCs w:val="16"/>
              </w:rPr>
            </w:pPr>
            <w:r>
              <w:t>Norbert Leśniak</w:t>
            </w:r>
          </w:p>
        </w:tc>
      </w:tr>
      <w:tr w:rsidR="46FF801F" w:rsidTr="00D84910" w14:paraId="107D8BCE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2D3DE53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2715ED4" w14:textId="3386211B">
            <w:pPr>
              <w:pStyle w:val="podpowiedzi"/>
            </w:pPr>
            <w:r>
              <w:t>F01, I02</w:t>
            </w:r>
          </w:p>
        </w:tc>
      </w:tr>
    </w:tbl>
    <w:p w:rsidR="46FF801F" w:rsidP="46FF801F" w:rsidRDefault="46FF801F" w14:paraId="3815A0A4" w14:textId="75542A87">
      <w:pPr>
        <w:rPr>
          <w:szCs w:val="24"/>
        </w:rPr>
      </w:pPr>
    </w:p>
    <w:p w:rsidR="2884D16C" w:rsidP="2884D16C" w:rsidRDefault="2884D16C" w14:paraId="10006540" w14:textId="632DF11B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2884D16C" w:rsidTr="00D84910" w14:paraId="18816982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2884D16C" w:rsidRDefault="00DB41CB" w14:paraId="71BE29F9" w14:textId="77777777">
            <w:pPr>
              <w:pStyle w:val="wpiswtabeli"/>
            </w:pPr>
            <w:r>
              <w:t>KARTA WYMAGANIA</w:t>
            </w:r>
          </w:p>
        </w:tc>
      </w:tr>
      <w:tr w:rsidR="2884D16C" w:rsidTr="00D84910" w14:paraId="43CF66A3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2A1A64A3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00DB41CB" w:rsidP="46FF801F" w:rsidRDefault="46FF801F" w14:paraId="13F08DF6" w14:textId="3415A633">
            <w:pPr>
              <w:pStyle w:val="podpowiedzi"/>
              <w:rPr>
                <w:iCs/>
                <w:szCs w:val="16"/>
              </w:rPr>
            </w:pPr>
            <w: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2884D16C" w:rsidRDefault="00365051" w14:paraId="181F5BAB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758E2091" w:rsidP="2884D16C" w:rsidRDefault="46FF801F" w14:paraId="3C99F346" w14:textId="439AA137">
            <w:pPr>
              <w:pStyle w:val="podpowiedzi"/>
            </w:pPr>
            <w:r w:rsidRPr="46FF801F">
              <w:rPr>
                <w:b/>
                <w:bCs/>
              </w:rPr>
              <w:t>M</w:t>
            </w:r>
          </w:p>
        </w:tc>
      </w:tr>
      <w:tr w:rsidR="2884D16C" w:rsidTr="00D84910" w14:paraId="6DBE8D23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0D3E6626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46FF801F" w14:paraId="48AFD9D3" w14:textId="087DB8B3">
            <w:pPr>
              <w:pStyle w:val="podpowiedzi"/>
            </w:pPr>
            <w:r>
              <w:t>Propozycja dań zawartych w diecie przez sieć neuronową</w:t>
            </w:r>
          </w:p>
        </w:tc>
      </w:tr>
      <w:tr w:rsidR="2884D16C" w:rsidTr="00D84910" w14:paraId="48DF2947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2E846EDB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346080F4" w:rsidP="46FF801F" w:rsidRDefault="46FF801F" w14:paraId="3D3DBE07" w14:textId="149A6D02">
            <w:pPr>
              <w:pStyle w:val="podpowiedzi"/>
            </w:pPr>
            <w:r>
              <w:t>Potrawy proponowane do diety użytkownika są proponowane według profilu smakowego przez sieć neuronową uczącą się na podstawie ankiety wypełnionej przez użytkownika</w:t>
            </w:r>
          </w:p>
        </w:tc>
      </w:tr>
      <w:tr w:rsidR="2884D16C" w:rsidTr="00D84910" w14:paraId="593F0084" w14:textId="77777777">
        <w:tc>
          <w:tcPr>
            <w:tcW w:w="1977" w:type="dxa"/>
            <w:shd w:val="clear" w:color="auto" w:fill="D9D9D9"/>
            <w:vAlign w:val="center"/>
          </w:tcPr>
          <w:p w:rsidR="346080F4" w:rsidP="2884D16C" w:rsidRDefault="346080F4" w14:paraId="78A869FF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346080F4" w:rsidP="46FF801F" w:rsidRDefault="46FF801F" w14:paraId="71F3B510" w14:textId="0DD49082">
            <w:pPr>
              <w:pStyle w:val="podpowiedzi"/>
              <w:rPr>
                <w:iCs/>
                <w:szCs w:val="16"/>
              </w:rPr>
            </w:pPr>
            <w:r>
              <w:t>Użytkownik zgadza się z % ilości podpowiedzi przez sieć</w:t>
            </w:r>
          </w:p>
        </w:tc>
      </w:tr>
      <w:tr w:rsidR="2884D16C" w:rsidTr="00D84910" w14:paraId="142AE069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211FF463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00DB41CB" w14:paraId="54C5AA39" w14:textId="77777777">
            <w:pPr>
              <w:pStyle w:val="podpowiedzi"/>
            </w:pPr>
            <w:r>
              <w:t>{</w:t>
            </w:r>
            <w:r w:rsidR="23E8AAF0">
              <w:t xml:space="preserve">uzupełniane w trakcie sprintu – </w:t>
            </w:r>
            <w:r>
              <w:t>dane wejściowe, związane z wymaganiem}</w:t>
            </w:r>
          </w:p>
        </w:tc>
      </w:tr>
      <w:tr w:rsidR="2884D16C" w:rsidTr="00D84910" w14:paraId="0F86FD7C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59F299CC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00DB41CB" w14:paraId="61CD8F6E" w14:textId="77777777">
            <w:pPr>
              <w:pStyle w:val="komentarz"/>
            </w:pPr>
            <w:r>
              <w:t>{</w:t>
            </w:r>
            <w:r w:rsidR="23E8AAF0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2884D16C" w:rsidTr="00D84910" w14:paraId="57B35FC9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3E01E654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00DB41CB" w14:paraId="7A48F803" w14:textId="77777777">
            <w:pPr>
              <w:pStyle w:val="komentarz"/>
            </w:pPr>
            <w:r>
              <w:t>{</w:t>
            </w:r>
            <w:r w:rsidR="23E8AAF0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2884D16C" w:rsidTr="00D84910" w14:paraId="220478DE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18A821E6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00DB41CB" w14:paraId="3607FE82" w14:textId="77777777">
            <w:pPr>
              <w:pStyle w:val="komentarz"/>
            </w:pPr>
            <w:r>
              <w:t>{</w:t>
            </w:r>
            <w:r w:rsidR="23E8AAF0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2884D16C" w:rsidTr="00D84910" w14:paraId="2A2A0BB7" w14:textId="77777777">
        <w:tc>
          <w:tcPr>
            <w:tcW w:w="1977" w:type="dxa"/>
            <w:shd w:val="clear" w:color="auto" w:fill="D9D9D9"/>
            <w:vAlign w:val="center"/>
          </w:tcPr>
          <w:p w:rsidR="06A296D8" w:rsidP="2884D16C" w:rsidRDefault="06A296D8" w14:paraId="0D394A66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6A296D8" w:rsidP="2884D16C" w:rsidRDefault="06A296D8" w14:paraId="108CC818" w14:textId="77777777">
            <w:pPr>
              <w:pStyle w:val="podpowiedzi"/>
            </w:pPr>
            <w:r>
              <w:t>{</w:t>
            </w:r>
            <w:r w:rsidR="23E8AAF0">
              <w:t xml:space="preserve"> uzupełniane w trakcie sprintu – </w:t>
            </w:r>
            <w:r>
              <w:t>opis sposobu realizacji}</w:t>
            </w:r>
          </w:p>
        </w:tc>
      </w:tr>
      <w:tr w:rsidR="2884D16C" w:rsidTr="00D84910" w14:paraId="7631B28F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519F532C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P="46FF801F" w:rsidRDefault="46FF801F" w14:paraId="3804DCB0" w14:textId="00F05638">
            <w:pPr>
              <w:pStyle w:val="podpowiedzi"/>
              <w:rPr>
                <w:iCs/>
                <w:szCs w:val="16"/>
              </w:rPr>
            </w:pPr>
            <w:r>
              <w:t>Kucharski Maciej</w:t>
            </w:r>
          </w:p>
        </w:tc>
      </w:tr>
      <w:tr w:rsidR="2884D16C" w:rsidTr="00D84910" w14:paraId="11DF4843" w14:textId="77777777">
        <w:tc>
          <w:tcPr>
            <w:tcW w:w="1977" w:type="dxa"/>
            <w:shd w:val="clear" w:color="auto" w:fill="D9D9D9"/>
            <w:vAlign w:val="center"/>
          </w:tcPr>
          <w:p w:rsidR="00DB41CB" w:rsidP="2884D16C" w:rsidRDefault="00DB41CB" w14:paraId="4E5A5FE4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2884D16C" w:rsidRDefault="46FF801F" w14:paraId="6D9B79BB" w14:textId="6BB060F1">
            <w:pPr>
              <w:pStyle w:val="podpowiedzi"/>
            </w:pPr>
            <w:r>
              <w:t>F00, I02</w:t>
            </w:r>
          </w:p>
        </w:tc>
      </w:tr>
    </w:tbl>
    <w:p w:rsidR="2884D16C" w:rsidP="2884D16C" w:rsidRDefault="2884D16C" w14:paraId="25088C02" w14:textId="334BBBC3">
      <w:pPr>
        <w:rPr>
          <w:szCs w:val="24"/>
        </w:rPr>
      </w:pPr>
    </w:p>
    <w:p w:rsidR="2884D16C" w:rsidP="2884D16C" w:rsidRDefault="2884D16C" w14:paraId="35745229" w14:textId="1A1C9338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534465DA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6D16C6DC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434BB5F3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BF9A1D3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35501111" w14:textId="36EDC8F0">
            <w:pPr>
              <w:pStyle w:val="podpowiedzi"/>
              <w:rPr>
                <w:iCs/>
                <w:szCs w:val="16"/>
              </w:rPr>
            </w:pPr>
            <w:r>
              <w:t>F02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17950D3D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3580F19B" w14:textId="439AA137">
            <w:pPr>
              <w:pStyle w:val="podpowiedzi"/>
            </w:pPr>
            <w:r w:rsidRPr="46FF801F">
              <w:rPr>
                <w:b/>
                <w:bCs/>
              </w:rPr>
              <w:t>M</w:t>
            </w:r>
          </w:p>
        </w:tc>
      </w:tr>
      <w:tr w:rsidR="46FF801F" w:rsidTr="00D84910" w14:paraId="6F10CC0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7F5DE20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0669DCA" w14:textId="33CF4052">
            <w:pPr>
              <w:pStyle w:val="podpowiedzi"/>
              <w:rPr>
                <w:iCs/>
                <w:szCs w:val="16"/>
              </w:rPr>
            </w:pPr>
            <w:r>
              <w:t xml:space="preserve">Możliwość obserwowania diet ulubionych użytkowników </w:t>
            </w:r>
          </w:p>
        </w:tc>
      </w:tr>
      <w:tr w:rsidR="46FF801F" w:rsidTr="00D84910" w14:paraId="1610BF3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8D6BC48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4CD8A11" w14:textId="6525ADA5">
            <w:pPr>
              <w:pStyle w:val="podpowiedzi"/>
            </w:pPr>
            <w:r>
              <w:t xml:space="preserve">Możliwość obserwowania innych użytkowników aplikacji (np. </w:t>
            </w:r>
            <w:proofErr w:type="spellStart"/>
            <w:r>
              <w:t>influencerów</w:t>
            </w:r>
            <w:proofErr w:type="spellEnd"/>
            <w:r>
              <w:t xml:space="preserve">), </w:t>
            </w:r>
          </w:p>
        </w:tc>
      </w:tr>
      <w:tr w:rsidR="46FF801F" w:rsidTr="00D84910" w14:paraId="0A0DF15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B9281DB" w14:textId="77777777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85732F0" w14:textId="1D057222">
            <w:pPr>
              <w:pStyle w:val="podpowiedzi"/>
              <w:rPr>
                <w:iCs/>
                <w:szCs w:val="16"/>
              </w:rPr>
            </w:pPr>
            <w:r>
              <w:t>Możliwość wybrania obserwowania diet innych użytkowników</w:t>
            </w:r>
          </w:p>
        </w:tc>
      </w:tr>
      <w:tr w:rsidR="46FF801F" w:rsidTr="00D84910" w14:paraId="55F5D46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C11E7C4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0490EA6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057C863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B635C2E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EE99555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7C7ECE7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98DAE0E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B225203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5E67858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9D37E1F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83DF2F0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6A57D62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6411B17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69573CD7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2E2C734A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45E4BC6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00732F90" w14:paraId="740FC9B2" w14:textId="72CF9019">
            <w:pPr>
              <w:pStyle w:val="podpowiedzi"/>
              <w:rPr>
                <w:iCs/>
                <w:szCs w:val="16"/>
              </w:rPr>
            </w:pPr>
            <w:r>
              <w:t>Grzegorz Słomiński</w:t>
            </w:r>
          </w:p>
        </w:tc>
      </w:tr>
      <w:tr w:rsidR="46FF801F" w:rsidTr="00D84910" w14:paraId="4DD2ED1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6263C35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61C1B0C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46FF801F" w:rsidP="46FF801F" w:rsidRDefault="46FF801F" w14:paraId="38D803EB" w14:textId="6E6CC05A">
      <w:pPr>
        <w:rPr>
          <w:szCs w:val="24"/>
        </w:rPr>
      </w:pPr>
    </w:p>
    <w:p w:rsidR="2884D16C" w:rsidP="2884D16C" w:rsidRDefault="2884D16C" w14:paraId="42D80DCA" w14:textId="3813830C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06E1F8F4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774A94E3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19CB672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39BABE8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6153798A" w14:textId="369D9E1E">
            <w:pPr>
              <w:pStyle w:val="podpowiedzi"/>
              <w:rPr>
                <w:iCs/>
                <w:szCs w:val="16"/>
              </w:rPr>
            </w:pPr>
            <w:r>
              <w:t>F03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72ADB248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677382B5" w14:textId="439AA137">
            <w:pPr>
              <w:pStyle w:val="podpowiedzi"/>
            </w:pPr>
            <w:r w:rsidRPr="46FF801F">
              <w:rPr>
                <w:b/>
                <w:bCs/>
              </w:rPr>
              <w:t>M</w:t>
            </w:r>
          </w:p>
        </w:tc>
      </w:tr>
      <w:tr w:rsidR="46FF801F" w:rsidTr="00D84910" w14:paraId="66C5579B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85FF5A2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4564C78" w14:textId="456BAE01">
            <w:pPr>
              <w:pStyle w:val="podpowiedzi"/>
              <w:rPr>
                <w:iCs/>
                <w:szCs w:val="16"/>
              </w:rPr>
            </w:pPr>
            <w:r>
              <w:t>Możliwość podania informacji zwrotnej dla modelu sieci neuronowej</w:t>
            </w:r>
          </w:p>
        </w:tc>
      </w:tr>
      <w:tr w:rsidR="46FF801F" w:rsidTr="00D84910" w14:paraId="75A187A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0B25269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73EA223" w14:textId="1779A53C">
            <w:pPr>
              <w:pStyle w:val="podpowiedzi"/>
              <w:rPr>
                <w:iCs/>
                <w:szCs w:val="16"/>
              </w:rPr>
            </w:pPr>
            <w:r>
              <w:t>Możliwość oceny zachowania sieci neuronowej, w celu poprawienia działania w stosunku do własnego profilu smakowego</w:t>
            </w:r>
          </w:p>
        </w:tc>
      </w:tr>
      <w:tr w:rsidR="46FF801F" w:rsidTr="00D84910" w14:paraId="5A30599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31397902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42EC88E" w14:textId="0F3D4A18">
            <w:pPr>
              <w:pStyle w:val="podpowiedzi"/>
              <w:rPr>
                <w:iCs/>
                <w:szCs w:val="16"/>
              </w:rPr>
            </w:pPr>
            <w:r>
              <w:t>Możliwość oceniania swoich proponowanych dań w diecie</w:t>
            </w:r>
          </w:p>
        </w:tc>
      </w:tr>
      <w:tr w:rsidR="46FF801F" w:rsidTr="00D84910" w14:paraId="1637201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818A989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EEC17EA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62C0707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9E26DA1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76F37C04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28780F9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A7557E4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B10723A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3EFC09B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39BBF64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BEB39B3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177E076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A8CEABF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3668452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0F7CE032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3582659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7A42F9FF" w14:textId="05BBC226">
            <w:pPr>
              <w:pStyle w:val="podpowiedzi"/>
              <w:rPr>
                <w:iCs/>
                <w:szCs w:val="16"/>
              </w:rPr>
            </w:pPr>
            <w:r>
              <w:t>Maciej Kucharski</w:t>
            </w:r>
          </w:p>
        </w:tc>
      </w:tr>
      <w:tr w:rsidR="46FF801F" w:rsidTr="00D84910" w14:paraId="7556ADB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4AB319B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0937D04" w14:textId="04681580">
            <w:pPr>
              <w:pStyle w:val="podpowiedzi"/>
              <w:rPr>
                <w:iCs/>
                <w:szCs w:val="16"/>
              </w:rPr>
            </w:pPr>
            <w:r>
              <w:t>I02</w:t>
            </w:r>
          </w:p>
        </w:tc>
      </w:tr>
    </w:tbl>
    <w:p w:rsidR="46FF801F" w:rsidP="46FF801F" w:rsidRDefault="46FF801F" w14:paraId="12A31F6E" w14:textId="5E27B562">
      <w:pPr>
        <w:rPr>
          <w:szCs w:val="24"/>
        </w:rPr>
      </w:pPr>
    </w:p>
    <w:p w:rsidR="46FF801F" w:rsidP="46FF801F" w:rsidRDefault="46FF801F" w14:paraId="7DDE60F0" w14:textId="0420C868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14955772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75360380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67EDD26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D53049F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7C394F22" w14:textId="369F8663">
            <w:pPr>
              <w:pStyle w:val="podpowiedzi"/>
              <w:rPr>
                <w:iCs/>
                <w:szCs w:val="16"/>
              </w:rPr>
            </w:pPr>
            <w:r>
              <w:t>F04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0AC92A67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39F64DF9" w14:textId="1788D8D0">
            <w:pPr>
              <w:pStyle w:val="podpowiedzi"/>
              <w:rPr>
                <w:b/>
                <w:bCs/>
              </w:rPr>
            </w:pPr>
            <w:r w:rsidRPr="46FF801F">
              <w:rPr>
                <w:b/>
                <w:bCs/>
              </w:rPr>
              <w:t>S</w:t>
            </w:r>
          </w:p>
        </w:tc>
      </w:tr>
      <w:tr w:rsidR="46FF801F" w:rsidTr="00D84910" w14:paraId="1EE25E2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2FCEBEC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CC89153" w14:textId="06977FA2">
            <w:pPr>
              <w:pStyle w:val="podpowiedzi"/>
              <w:rPr>
                <w:iCs/>
                <w:szCs w:val="16"/>
              </w:rPr>
            </w:pPr>
            <w:r>
              <w:t>Możliwość oceniania potraw/diet jako certyfikowany dietetyk</w:t>
            </w:r>
          </w:p>
        </w:tc>
      </w:tr>
      <w:tr w:rsidR="46FF801F" w:rsidTr="00D84910" w14:paraId="449E5760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2EC861C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1E17156B" w14:textId="1C958850">
            <w:pPr>
              <w:pStyle w:val="podpowiedzi"/>
              <w:rPr>
                <w:iCs/>
                <w:szCs w:val="16"/>
              </w:rPr>
            </w:pPr>
            <w:r>
              <w:t>Jako dietetyk masz możliwość oceniania nowych potraw oraz planów diet w naszej aplikacji</w:t>
            </w:r>
          </w:p>
        </w:tc>
      </w:tr>
      <w:tr w:rsidR="46FF801F" w:rsidTr="00D84910" w14:paraId="1996812E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5C27641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5091220" w14:textId="6EDEB649">
            <w:pPr>
              <w:pStyle w:val="podpowiedzi"/>
              <w:rPr>
                <w:iCs/>
                <w:szCs w:val="16"/>
              </w:rPr>
            </w:pPr>
            <w:r>
              <w:t>Działająca funkcjonalność oceniania potraw/diet z poziomu konta dietetyka</w:t>
            </w:r>
          </w:p>
        </w:tc>
      </w:tr>
      <w:tr w:rsidR="46FF801F" w:rsidTr="00D84910" w14:paraId="34C485D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A83CFA8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E8219C6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22B5B530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A3AB090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08BBA8C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03657EB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EB50BC8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5A40A8C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392EEBA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C5CBF83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5A0E7E6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6FEEE28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6C6D77A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A1D47FE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77E84CEE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033435A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46D3EEF" w14:textId="05BBC226">
            <w:pPr>
              <w:pStyle w:val="podpowiedzi"/>
              <w:rPr>
                <w:iCs/>
                <w:szCs w:val="16"/>
              </w:rPr>
            </w:pPr>
            <w:r>
              <w:t>Maciej Kucharski</w:t>
            </w:r>
          </w:p>
        </w:tc>
      </w:tr>
      <w:tr w:rsidR="46FF801F" w:rsidTr="00D84910" w14:paraId="5C0E215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7842129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A5EA4E4" w14:textId="5AA21FCD">
            <w:pPr>
              <w:pStyle w:val="podpowiedzi"/>
              <w:rPr>
                <w:iCs/>
                <w:szCs w:val="16"/>
              </w:rPr>
            </w:pPr>
            <w:r>
              <w:t>F05</w:t>
            </w:r>
          </w:p>
        </w:tc>
      </w:tr>
    </w:tbl>
    <w:p w:rsidR="46FF801F" w:rsidP="46FF801F" w:rsidRDefault="46FF801F" w14:paraId="369FA479" w14:textId="65B0A19D">
      <w:pPr>
        <w:rPr>
          <w:szCs w:val="24"/>
        </w:rPr>
      </w:pPr>
    </w:p>
    <w:p w:rsidR="46FF801F" w:rsidP="46FF801F" w:rsidRDefault="46FF801F" w14:paraId="45D8471C" w14:textId="3F15C486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66767679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754E9A6D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71C5288B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B7EE71F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084693BE" w14:textId="607117B2">
            <w:pPr>
              <w:pStyle w:val="podpowiedzi"/>
            </w:pPr>
            <w:r>
              <w:t>F05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4689B8B2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675DF393" w14:textId="06C79C97">
            <w:pPr>
              <w:pStyle w:val="podpowiedzi"/>
              <w:rPr>
                <w:b/>
                <w:bCs/>
              </w:rPr>
            </w:pPr>
            <w:r w:rsidRPr="46FF801F">
              <w:rPr>
                <w:b/>
                <w:bCs/>
              </w:rPr>
              <w:t>S</w:t>
            </w:r>
          </w:p>
        </w:tc>
      </w:tr>
      <w:tr w:rsidR="46FF801F" w:rsidTr="00D84910" w14:paraId="6145511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5EBAC77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E6C0641" w14:textId="6B583F09">
            <w:pPr>
              <w:pStyle w:val="podpowiedzi"/>
              <w:rPr>
                <w:iCs/>
                <w:szCs w:val="16"/>
              </w:rPr>
            </w:pPr>
            <w:r>
              <w:t xml:space="preserve">Możliwość </w:t>
            </w:r>
            <w:proofErr w:type="spellStart"/>
            <w:r>
              <w:t>plugowania</w:t>
            </w:r>
            <w:proofErr w:type="spellEnd"/>
            <w:r>
              <w:t xml:space="preserve"> własnych stron/artykułów dla dietetyków</w:t>
            </w:r>
          </w:p>
        </w:tc>
      </w:tr>
      <w:tr w:rsidR="46FF801F" w:rsidTr="00D84910" w14:paraId="3E8121C6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99FA384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523769EE" w14:textId="58B8900F">
            <w:pPr>
              <w:pStyle w:val="podpowiedzi"/>
              <w:rPr>
                <w:iCs/>
                <w:szCs w:val="16"/>
              </w:rPr>
            </w:pPr>
            <w:r>
              <w:t xml:space="preserve">Możliwość </w:t>
            </w:r>
            <w:proofErr w:type="spellStart"/>
            <w:r>
              <w:t>plugowania</w:t>
            </w:r>
            <w:proofErr w:type="spellEnd"/>
            <w:r>
              <w:t xml:space="preserve"> własnych stron/artykułów jako dietetyk, jako wynagrodzenie za ocenę planów/potraw w bazie danych</w:t>
            </w:r>
          </w:p>
          <w:p w:rsidR="46FF801F" w:rsidP="64DAA53E" w:rsidRDefault="46FF801F" w14:paraId="543611B4" w14:textId="5B0F6564">
            <w:pPr>
              <w:rPr>
                <w:szCs w:val="24"/>
              </w:rPr>
            </w:pPr>
          </w:p>
        </w:tc>
      </w:tr>
      <w:tr w:rsidR="46FF801F" w:rsidTr="00D84910" w14:paraId="39FF45A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9C617BE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70CE0485" w14:textId="36C39B1E">
            <w:pPr>
              <w:pStyle w:val="podpowiedzi"/>
              <w:rPr>
                <w:iCs/>
                <w:szCs w:val="16"/>
              </w:rPr>
            </w:pPr>
            <w:r>
              <w:t xml:space="preserve">Działająca funkcjonalność linkowania własnych materiałów jako nagroda za aktywne </w:t>
            </w:r>
            <w:proofErr w:type="spellStart"/>
            <w:r>
              <w:t>urzywanmie</w:t>
            </w:r>
            <w:proofErr w:type="spellEnd"/>
            <w:r>
              <w:t xml:space="preserve"> aplikacji jako dietetyk</w:t>
            </w:r>
          </w:p>
          <w:p w:rsidR="46FF801F" w:rsidP="64DAA53E" w:rsidRDefault="46FF801F" w14:paraId="16CA8CBE" w14:textId="25E77080">
            <w:pPr>
              <w:rPr>
                <w:szCs w:val="24"/>
              </w:rPr>
            </w:pPr>
          </w:p>
        </w:tc>
      </w:tr>
      <w:tr w:rsidR="46FF801F" w:rsidTr="00D84910" w14:paraId="5D61973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DADBAC4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FD8D12F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0D3AC7B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6A51CC3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90B8D2A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0570F7D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B18D3B2" w14:textId="77777777">
            <w:pPr>
              <w:pStyle w:val="tekstwtabeliTNR"/>
            </w:pPr>
            <w:r>
              <w:lastRenderedPageBreak/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DB5958A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42B5631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A72774C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2702B3D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1684550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DC69C9D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9CE8215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41C366D2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84BD651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00732F90" w14:paraId="4EED6CF4" w14:textId="279A3B48">
            <w:pPr>
              <w:pStyle w:val="podpowiedzi"/>
              <w:rPr>
                <w:iCs/>
                <w:szCs w:val="16"/>
              </w:rPr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</w:tc>
      </w:tr>
      <w:tr w:rsidR="46FF801F" w:rsidTr="00D84910" w14:paraId="3F0913C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3CB146E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9BAF72F" w14:textId="3172A2DE">
            <w:pPr>
              <w:pStyle w:val="podpowiedzi"/>
              <w:rPr>
                <w:iCs/>
                <w:szCs w:val="16"/>
              </w:rPr>
            </w:pPr>
            <w:r>
              <w:t>F04</w:t>
            </w:r>
          </w:p>
        </w:tc>
      </w:tr>
    </w:tbl>
    <w:p w:rsidR="46FF801F" w:rsidP="46FF801F" w:rsidRDefault="46FF801F" w14:paraId="32D4E966" w14:textId="1A4F90E9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04A02186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2E9FCFF9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67B1624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441DAE3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2E96BAA6" w14:textId="34ED2804">
            <w:pPr>
              <w:pStyle w:val="podpowiedzi"/>
              <w:rPr>
                <w:iCs/>
                <w:szCs w:val="16"/>
              </w:rPr>
            </w:pPr>
            <w:r>
              <w:t>F06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71B0807B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29043E1D" w14:textId="08151AAC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76BA022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E53A5A9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2271DBED" w14:textId="3CC6B1D1">
            <w:pPr>
              <w:pStyle w:val="podpowiedzi"/>
              <w:rPr>
                <w:iCs/>
                <w:szCs w:val="16"/>
              </w:rPr>
            </w:pPr>
            <w:r>
              <w:t xml:space="preserve">Płatność za subskrypcje używając serwisu </w:t>
            </w:r>
            <w:proofErr w:type="spellStart"/>
            <w:r>
              <w:t>paypal</w:t>
            </w:r>
            <w:proofErr w:type="spellEnd"/>
          </w:p>
        </w:tc>
      </w:tr>
      <w:tr w:rsidR="64DAA53E" w:rsidTr="00D84910" w14:paraId="3DECBA5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65DD572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01B7BB8C" w14:textId="2CB48A24">
            <w:pPr>
              <w:pStyle w:val="podpowiedzi"/>
            </w:pPr>
            <w:r>
              <w:t xml:space="preserve">Możliwość płatności za subskrypcje przy użyciu </w:t>
            </w:r>
            <w:proofErr w:type="spellStart"/>
            <w:r>
              <w:t>paypall’a</w:t>
            </w:r>
            <w:proofErr w:type="spellEnd"/>
          </w:p>
        </w:tc>
      </w:tr>
      <w:tr w:rsidR="64DAA53E" w:rsidTr="00D84910" w14:paraId="65F8761F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7336E9BC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D11A683" w14:textId="6BB739ED">
            <w:pPr>
              <w:pStyle w:val="podpowiedzi"/>
              <w:rPr>
                <w:iCs/>
                <w:szCs w:val="16"/>
              </w:rPr>
            </w:pPr>
            <w:r>
              <w:t>Działająca możliwość płatności</w:t>
            </w:r>
          </w:p>
        </w:tc>
      </w:tr>
      <w:tr w:rsidR="64DAA53E" w:rsidTr="00D84910" w14:paraId="2F2725C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04BE747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C9D2079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317624BA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B2C1CF7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DEDB689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620F2ED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3024325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A4DF34D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53552E8D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FEE8E93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918AD30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1A483B59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791D85D7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1C1B8BDE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660C960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71422CC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7CF60A61" w14:textId="61169389">
            <w:pPr>
              <w:pStyle w:val="podpowiedzi"/>
              <w:rPr>
                <w:iCs/>
                <w:szCs w:val="16"/>
              </w:rPr>
            </w:pPr>
            <w:r>
              <w:t>Norbert Leśniak</w:t>
            </w:r>
          </w:p>
        </w:tc>
      </w:tr>
      <w:tr w:rsidR="64DAA53E" w:rsidTr="00D84910" w14:paraId="681C374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6ECEA6E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E33C774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42CDDFAA" w14:textId="2A73F63E">
      <w:pPr>
        <w:ind w:firstLine="0"/>
        <w:rPr>
          <w:szCs w:val="24"/>
        </w:rPr>
      </w:pPr>
    </w:p>
    <w:p w:rsidR="64DAA53E" w:rsidP="64DAA53E" w:rsidRDefault="64DAA53E" w14:paraId="35A6FC04" w14:textId="100A181A">
      <w:pPr>
        <w:ind w:firstLine="0"/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3170730B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01B93F41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50833CF8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7B80277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556DC103" w14:textId="34784AB0">
            <w:pPr>
              <w:pStyle w:val="podpowiedzi"/>
              <w:rPr>
                <w:iCs/>
                <w:szCs w:val="16"/>
              </w:rPr>
            </w:pPr>
            <w:r>
              <w:t>F07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3AA681B9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2AD70D26" w14:textId="08151AAC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5AF91C8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008267E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544CEF4" w14:textId="6E45345A">
            <w:pPr>
              <w:pStyle w:val="podpowiedzi"/>
              <w:rPr>
                <w:iCs/>
                <w:szCs w:val="16"/>
              </w:rPr>
            </w:pPr>
            <w:r>
              <w:t>Dodawanie własnych posiłków do bazy danych</w:t>
            </w:r>
          </w:p>
        </w:tc>
      </w:tr>
      <w:tr w:rsidR="64DAA53E" w:rsidTr="00D84910" w14:paraId="1C1F761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2D8C57A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14F6FAD" w14:textId="1C6C02CB">
            <w:pPr>
              <w:pStyle w:val="podpowiedzi"/>
              <w:rPr>
                <w:iCs/>
                <w:szCs w:val="16"/>
              </w:rPr>
            </w:pPr>
            <w:r>
              <w:t>Możliwość dodawanie własnych posiłków do bazy danych</w:t>
            </w:r>
          </w:p>
        </w:tc>
      </w:tr>
      <w:tr w:rsidR="64DAA53E" w:rsidTr="00D84910" w14:paraId="2F980957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49D740BB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543C2D9" w14:textId="207B89B8">
            <w:pPr>
              <w:pStyle w:val="podpowiedzi"/>
              <w:rPr>
                <w:iCs/>
                <w:szCs w:val="16"/>
              </w:rPr>
            </w:pPr>
            <w:r>
              <w:t>Działająca funkcjonalność</w:t>
            </w:r>
          </w:p>
        </w:tc>
      </w:tr>
      <w:tr w:rsidR="64DAA53E" w:rsidTr="00D84910" w14:paraId="0782DC68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7400AD8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3A56194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22A2920A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28FAD8C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7520B80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5FE09639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FB13832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467ACE6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6F92EDD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452B8E2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35F351B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20574428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25F0BC29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7A5FCFBF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5E0074B8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6E89F21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00732F90" w14:paraId="458734A0" w14:textId="5EAA2E71">
            <w:pPr>
              <w:pStyle w:val="podpowiedzi"/>
              <w:rPr>
                <w:iCs/>
                <w:szCs w:val="16"/>
              </w:rPr>
            </w:pPr>
            <w:r>
              <w:t>Artur Piszczatowski</w:t>
            </w:r>
          </w:p>
        </w:tc>
      </w:tr>
      <w:tr w:rsidR="64DAA53E" w:rsidTr="00D84910" w14:paraId="72AC8AAE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BECE9F7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4146D8B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219B38D2" w14:textId="15D1C18D">
      <w:pPr>
        <w:ind w:firstLine="0"/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5973008D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66959415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10D0BD7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0816D23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1A15AA89" w14:textId="4AE21ABB">
            <w:pPr>
              <w:pStyle w:val="podpowiedzi"/>
              <w:rPr>
                <w:iCs/>
                <w:szCs w:val="16"/>
              </w:rPr>
            </w:pPr>
            <w:r>
              <w:t>F08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2B850D96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6540E149" w14:textId="44CB3539">
            <w:pPr>
              <w:pStyle w:val="podpowiedzi"/>
            </w:pPr>
            <w:r>
              <w:t>M</w:t>
            </w:r>
          </w:p>
        </w:tc>
      </w:tr>
      <w:tr w:rsidR="64DAA53E" w:rsidTr="00D84910" w14:paraId="4DDBFB5B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FEFC19C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773D89A" w14:textId="304C0549">
            <w:pPr>
              <w:pStyle w:val="podpowiedzi"/>
              <w:rPr>
                <w:i w:val="0"/>
              </w:rPr>
            </w:pPr>
            <w:r w:rsidRPr="64DAA53E">
              <w:rPr>
                <w:i w:val="0"/>
              </w:rPr>
              <w:t>Wykluczanie produktów niepożądanych przez użytkownika</w:t>
            </w:r>
          </w:p>
        </w:tc>
      </w:tr>
      <w:tr w:rsidR="64DAA53E" w:rsidTr="00D84910" w14:paraId="1B2BB5D3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5E9E7AF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19763BD" w14:textId="794B4AE1">
            <w:pPr>
              <w:pStyle w:val="podpowiedzi"/>
              <w:rPr>
                <w:i w:val="0"/>
              </w:rPr>
            </w:pPr>
            <w:r w:rsidRPr="64DAA53E">
              <w:rPr>
                <w:i w:val="0"/>
              </w:rPr>
              <w:t>Jako użytkownik aplikacji chcę mieć możliwość wykluczania z generowanej diety niechcianych produktów, dzięki temu nie będę otrzymywał propozycji posiłków z nie lubianymi przeze mnie składnikami.</w:t>
            </w:r>
          </w:p>
        </w:tc>
      </w:tr>
      <w:tr w:rsidR="64DAA53E" w:rsidTr="00D84910" w14:paraId="77E64E02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509EF1FD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79EDD612" w14:textId="197476D7">
            <w:pPr>
              <w:pStyle w:val="podpowiedzi"/>
              <w:rPr>
                <w:i w:val="0"/>
                <w:szCs w:val="16"/>
              </w:rPr>
            </w:pPr>
            <w:r w:rsidRPr="64DAA53E">
              <w:rPr>
                <w:i w:val="0"/>
              </w:rPr>
              <w:t>Nieproponowanie przez model AI posiłków zawierających wykluczone produkty.</w:t>
            </w:r>
          </w:p>
        </w:tc>
      </w:tr>
      <w:tr w:rsidR="64DAA53E" w:rsidTr="00D84910" w14:paraId="50E67EC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227C335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2D77F7D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71980E31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C894E9D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5C0122CA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6A6D2B5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1E6ED5C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706284F5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3FD934FB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B0322F2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CE22625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75118852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06901937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09C0C865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1B3BD1A9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DD64655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CB83A92" w14:textId="4AB56F1C">
            <w:pPr>
              <w:pStyle w:val="podpowiedzi"/>
              <w:rPr>
                <w:iCs/>
                <w:szCs w:val="16"/>
              </w:rPr>
            </w:pPr>
            <w:r>
              <w:t>Grzegorz Słomiński</w:t>
            </w:r>
          </w:p>
        </w:tc>
      </w:tr>
      <w:tr w:rsidR="64DAA53E" w:rsidTr="00D84910" w14:paraId="1B0552DD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3C41716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565CA7D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38708063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2069B58" w14:paraId="45D17D10" w14:textId="77777777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76D7FA4" w14:textId="77777777">
            <w:pPr>
              <w:pStyle w:val="wpiswtabeli"/>
            </w:pPr>
            <w:r>
              <w:t>KARTA WYMAGANIA</w:t>
            </w:r>
          </w:p>
        </w:tc>
      </w:tr>
      <w:tr w:rsidR="64DAA53E" w:rsidTr="02069B58" w14:paraId="68861B9C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2648018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57B07C6C" w14:textId="4E2807E3">
            <w:pPr>
              <w:pStyle w:val="podpowiedzi"/>
              <w:rPr>
                <w:iCs/>
                <w:szCs w:val="16"/>
              </w:rPr>
            </w:pPr>
            <w:r>
              <w:t>F09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0783A04B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44D8BF6E" w14:textId="27798834">
            <w:pPr>
              <w:pStyle w:val="podpowiedzi"/>
            </w:pPr>
            <w:r>
              <w:t>S</w:t>
            </w:r>
          </w:p>
        </w:tc>
      </w:tr>
      <w:tr w:rsidR="64DAA53E" w:rsidTr="02069B58" w14:paraId="2787150D" w14:textId="7777777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1E1F1B3" w14:textId="77777777">
            <w:pPr>
              <w:pStyle w:val="tekstwtabeliTNR"/>
            </w:pPr>
            <w:r>
              <w:lastRenderedPageBreak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5C3A814" w14:textId="1CED68B8">
            <w:pPr>
              <w:pStyle w:val="podpowiedzi"/>
            </w:pPr>
            <w:r>
              <w:t>Generowanie posiłków dla osób z chorobami żywieniowymi i żywieniowo zależnymi</w:t>
            </w:r>
          </w:p>
        </w:tc>
      </w:tr>
      <w:tr w:rsidR="64DAA53E" w:rsidTr="02069B58" w14:paraId="6EC26763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F056409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9F9820E" w14:textId="2943207F">
            <w:pPr>
              <w:pStyle w:val="podpowiedzi"/>
            </w:pPr>
            <w:r>
              <w:t>Jako użytkownika z chorobą żywieniową chcę otrzymywać propozycję diety przystosowanej do wymagań związanych z moją chorobą, dzięki temu będę mógł korzystać z aplikacji bez obaw o własne zdrowie.</w:t>
            </w:r>
          </w:p>
        </w:tc>
      </w:tr>
      <w:tr w:rsidR="64DAA53E" w:rsidTr="02069B58" w14:paraId="7DBF9589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21F928B1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E6D0277" w14:textId="5A884229">
            <w:pPr>
              <w:pStyle w:val="podpowiedzi"/>
              <w:rPr>
                <w:iCs/>
                <w:szCs w:val="16"/>
              </w:rPr>
            </w:pPr>
            <w:r>
              <w:t>Generowanie diet przystosowanych do konkretnych chorób</w:t>
            </w:r>
          </w:p>
        </w:tc>
      </w:tr>
      <w:tr w:rsidR="64DAA53E" w:rsidTr="02069B58" w14:paraId="7B159198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9AE9D76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E514E9B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2069B58" w14:paraId="06EFE9D4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1C58F0B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3057C7A9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2069B58" w14:paraId="6D6A8E01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5E792CA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302CB99B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2069B58" w14:paraId="314883D5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1D97305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CB00321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2069B58" w14:paraId="03C185ED" w14:textId="77777777">
        <w:trPr>
          <w:trHeight w:val="63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05E8F18D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482C4F6E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2069B58" w14:paraId="5A0378CE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DDC933A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2FA8704" w14:textId="6ED68460">
            <w:pPr>
              <w:pStyle w:val="podpowiedzi"/>
            </w:pPr>
            <w:r>
              <w:t>Grzegorz Słomiński</w:t>
            </w:r>
          </w:p>
        </w:tc>
      </w:tr>
      <w:tr w:rsidR="64DAA53E" w:rsidTr="02069B58" w14:paraId="14F38C26" w14:textId="7777777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06D0C5C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8D7FEB0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074A293A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31F88A75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4CBCB285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0A77BED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84FB729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21149727" w14:textId="21C13546">
            <w:pPr>
              <w:pStyle w:val="podpowiedzi"/>
              <w:rPr>
                <w:iCs/>
                <w:szCs w:val="16"/>
              </w:rPr>
            </w:pPr>
            <w:r>
              <w:t>F10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389DB910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323C72E3" w14:textId="43FD94F4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2F5DB66F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50A8513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6DADB88" w14:textId="19A85A34">
            <w:pPr>
              <w:pStyle w:val="podpowiedzi"/>
            </w:pPr>
            <w:r>
              <w:t>Dodawanie do diety posiłków publikowanych przez użytkowników “</w:t>
            </w:r>
            <w:proofErr w:type="spellStart"/>
            <w:r>
              <w:t>influenscrów</w:t>
            </w:r>
            <w:proofErr w:type="spellEnd"/>
            <w:r>
              <w:t>”</w:t>
            </w:r>
          </w:p>
        </w:tc>
      </w:tr>
      <w:tr w:rsidR="64DAA53E" w:rsidTr="00D84910" w14:paraId="1591A5C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386335C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256A14E9" w14:textId="7A70219F">
            <w:pPr>
              <w:pStyle w:val="podpowiedzi"/>
            </w:pPr>
            <w:r>
              <w:t>Jako użytkownik chcę mieć możliwość dodawania do mojej diety posiłków publikowanych przez obserwowanych przeze mnie użytkowników.</w:t>
            </w:r>
          </w:p>
        </w:tc>
      </w:tr>
      <w:tr w:rsidR="64DAA53E" w:rsidTr="00D84910" w14:paraId="59587EB3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006F84A6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25385CEA" w:rsidP="64DAA53E" w:rsidRDefault="25385CEA" w14:paraId="58C0DEA4" w14:textId="77777777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64DAA53E" w:rsidTr="00D84910" w14:paraId="0140F8C9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F27EEAF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39533931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08F70F2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69F5799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7B2B85C4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112ACFB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92279B3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58723FB1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0A9848F3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C61547F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B8C2276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493BB798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3D88735A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051BCA41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0AB1E9CD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843F4D5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0570F0A" w14:textId="34C89A1C">
            <w:pPr>
              <w:pStyle w:val="podpowiedzi"/>
              <w:rPr>
                <w:iCs/>
                <w:szCs w:val="16"/>
              </w:rPr>
            </w:pPr>
            <w:r>
              <w:t>Grzegorz Słomiński</w:t>
            </w:r>
          </w:p>
        </w:tc>
      </w:tr>
      <w:tr w:rsidR="64DAA53E" w:rsidTr="00D84910" w14:paraId="0037E3A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BD61508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F2527F0" w14:textId="694596B6">
            <w:pPr>
              <w:pStyle w:val="podpowiedzi"/>
            </w:pPr>
            <w:r>
              <w:t>F02, F11</w:t>
            </w:r>
          </w:p>
        </w:tc>
      </w:tr>
    </w:tbl>
    <w:p w:rsidR="64DAA53E" w:rsidP="64DAA53E" w:rsidRDefault="64DAA53E" w14:paraId="790A1EBD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6B631D43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394B70BA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6EED6A4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F610BE1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0199AFAC" w14:textId="39D0CD72">
            <w:pPr>
              <w:pStyle w:val="podpowiedzi"/>
              <w:rPr>
                <w:iCs/>
                <w:szCs w:val="16"/>
              </w:rPr>
            </w:pPr>
            <w:r>
              <w:t>F11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2A37D41F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2027C357" w14:textId="026E5AF1">
            <w:pPr>
              <w:pStyle w:val="podpowiedzi"/>
            </w:pPr>
            <w:r>
              <w:t>M</w:t>
            </w:r>
          </w:p>
        </w:tc>
      </w:tr>
      <w:tr w:rsidR="64DAA53E" w:rsidTr="00D84910" w14:paraId="5F1F889F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D0A5A2D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B5601E7" w14:textId="38967DEB">
            <w:pPr>
              <w:pStyle w:val="podpowiedzi"/>
            </w:pPr>
            <w:r>
              <w:t>Publikowanie posiłków przez użytkowników “</w:t>
            </w:r>
            <w:proofErr w:type="spellStart"/>
            <w:r>
              <w:t>influencerów</w:t>
            </w:r>
            <w:proofErr w:type="spellEnd"/>
            <w:r>
              <w:t>”</w:t>
            </w:r>
          </w:p>
        </w:tc>
      </w:tr>
      <w:tr w:rsidR="64DAA53E" w:rsidTr="00D84910" w14:paraId="6E4D1BB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8A9BAC1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07AB999" w14:textId="012A2B53">
            <w:pPr>
              <w:pStyle w:val="podpowiedzi"/>
            </w:pPr>
            <w:r>
              <w:t>Jako użytkownik chcę mieć możliwość rozpoczęciu działalności publicystycznej polegającej na udostępnianiu propozycji posiłków innym użytkownikom.</w:t>
            </w:r>
          </w:p>
        </w:tc>
      </w:tr>
      <w:tr w:rsidR="64DAA53E" w:rsidTr="00D84910" w14:paraId="0AA44C32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56EE36E2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3CE08AB" w14:textId="5545277A">
            <w:pPr>
              <w:pStyle w:val="podpowiedzi"/>
              <w:rPr>
                <w:iCs/>
                <w:szCs w:val="16"/>
              </w:rPr>
            </w:pPr>
            <w:r>
              <w:t>Możliwość udostępnienia własnego przepisu posiłku.</w:t>
            </w:r>
          </w:p>
        </w:tc>
      </w:tr>
      <w:tr w:rsidR="64DAA53E" w:rsidTr="00D84910" w14:paraId="5145CB2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6FE4E0D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1227622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7489C84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DDCBD41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B07C221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1831A32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6886E75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7F4627D7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3600D06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7C410F1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151B75A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5EB84C40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06D94512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5DBA93AE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7F15FF1E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321F4DD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736D15A7" w14:textId="3ECABB9E">
            <w:pPr>
              <w:pStyle w:val="podpowiedzi"/>
            </w:pPr>
            <w:r>
              <w:t>Grzegorz Słomiński</w:t>
            </w:r>
          </w:p>
        </w:tc>
      </w:tr>
      <w:tr w:rsidR="64DAA53E" w:rsidTr="00D84910" w14:paraId="0BA892A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24DD4CF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5A959E2" w14:textId="203E3DCD">
            <w:pPr>
              <w:pStyle w:val="podpowiedzi"/>
            </w:pPr>
            <w:r>
              <w:t>F02. F10</w:t>
            </w:r>
          </w:p>
        </w:tc>
      </w:tr>
    </w:tbl>
    <w:p w:rsidR="64DAA53E" w:rsidP="64DAA53E" w:rsidRDefault="64DAA53E" w14:paraId="44F61500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71596207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41A7EB66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2700DABE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157454F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39E04750" w14:textId="6151A41C">
            <w:pPr>
              <w:pStyle w:val="podpowiedzi"/>
              <w:rPr>
                <w:iCs/>
                <w:szCs w:val="16"/>
              </w:rPr>
            </w:pPr>
            <w:r>
              <w:t>F12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60DA8AF6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6F34803B" w14:textId="577AE3CB">
            <w:pPr>
              <w:pStyle w:val="podpowiedzi"/>
            </w:pPr>
            <w:r>
              <w:t>M</w:t>
            </w:r>
          </w:p>
        </w:tc>
      </w:tr>
      <w:tr w:rsidR="64DAA53E" w:rsidTr="00D84910" w14:paraId="694C90D5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84FBC98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4685FFC" w14:textId="3B2B3E53">
            <w:pPr>
              <w:pStyle w:val="podpowiedzi"/>
            </w:pPr>
            <w:r>
              <w:t>Wymiana pojedynczego posiłku na inny w wygenerowanej diecie</w:t>
            </w:r>
          </w:p>
        </w:tc>
      </w:tr>
      <w:tr w:rsidR="64DAA53E" w:rsidTr="00D84910" w14:paraId="0F43732A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C896083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68A3C4F" w14:textId="60CBD996">
            <w:pPr>
              <w:pStyle w:val="podpowiedzi"/>
            </w:pPr>
            <w:r>
              <w:t>Jako użytkownik chcę mieć możliwość wymiany poszczególnych posiłków z wygenerowanej diety na inny, ponieważ umożliwi mi to lepsze dopasowanie posiłków w ogólnej diecie.</w:t>
            </w:r>
          </w:p>
        </w:tc>
      </w:tr>
      <w:tr w:rsidR="64DAA53E" w:rsidTr="00D84910" w14:paraId="776F231C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365A326D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44B58AD" w14:textId="09031132">
            <w:pPr>
              <w:pStyle w:val="podpowiedzi"/>
              <w:rPr>
                <w:iCs/>
                <w:szCs w:val="16"/>
              </w:rPr>
            </w:pPr>
            <w:r>
              <w:t>Możliwość łatwej zmiany pojedynczego posiłku</w:t>
            </w:r>
          </w:p>
        </w:tc>
      </w:tr>
      <w:tr w:rsidR="64DAA53E" w:rsidTr="00D84910" w14:paraId="18EEFBD8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03D52A4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2E70DFC1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2085DDF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A71C8CE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4369D0F0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7F473BDA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D3B502D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4B501AF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2263F9BB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9E02B37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EC934D4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15E2E036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5751AA68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65A6807F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486357D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ABF1770" w14:textId="77777777">
            <w:pPr>
              <w:pStyle w:val="tekstwtabeliTNR"/>
            </w:pPr>
            <w:r>
              <w:lastRenderedPageBreak/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E412860" w14:textId="3FAC0EAB">
            <w:pPr>
              <w:pStyle w:val="podpowiedzi"/>
              <w:rPr>
                <w:iCs/>
                <w:szCs w:val="16"/>
              </w:rPr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</w:tc>
      </w:tr>
      <w:tr w:rsidR="64DAA53E" w:rsidTr="00D84910" w14:paraId="0E803B59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3505D2B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112B586" w14:textId="0B02E49E">
            <w:pPr>
              <w:pStyle w:val="podpowiedzi"/>
            </w:pPr>
            <w:r>
              <w:t>F00</w:t>
            </w:r>
          </w:p>
        </w:tc>
      </w:tr>
    </w:tbl>
    <w:p w:rsidR="64DAA53E" w:rsidP="64DAA53E" w:rsidRDefault="64DAA53E" w14:paraId="10A3565F" w14:textId="32D24EBE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69B7F6E1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64ACD4F1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3071F9B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BD00E12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31435F2A" w14:textId="1F55B68C">
            <w:pPr>
              <w:pStyle w:val="podpowiedzi"/>
              <w:rPr>
                <w:iCs/>
                <w:szCs w:val="16"/>
              </w:rPr>
            </w:pPr>
            <w:r>
              <w:t>F13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3D4E54A3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301F2106" w14:textId="2D98D766">
            <w:pPr>
              <w:pStyle w:val="podpowiedzi"/>
            </w:pPr>
            <w:r>
              <w:t>S</w:t>
            </w:r>
          </w:p>
        </w:tc>
      </w:tr>
      <w:tr w:rsidR="64DAA53E" w:rsidTr="00D84910" w14:paraId="02DFA26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AFE3AEB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54FC640" w14:textId="5A352695">
            <w:pPr>
              <w:pStyle w:val="podpowiedzi"/>
            </w:pPr>
            <w:r>
              <w:t>Podsumowanie mikro i makro składników zawartych w diecie</w:t>
            </w:r>
          </w:p>
        </w:tc>
      </w:tr>
      <w:tr w:rsidR="64DAA53E" w:rsidTr="00D84910" w14:paraId="26A6B1C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CAD0776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3CD4D90" w14:textId="3F3B9B9D">
            <w:pPr>
              <w:pStyle w:val="podpowiedzi"/>
            </w:pPr>
            <w:r>
              <w:t>Jako użytkownik chcę mieć wgląd w ilość mikro makro składników zawartych w wygenerowanej diecie, dzięki temu mam większą kontrolę nad swoim żywienie.</w:t>
            </w:r>
          </w:p>
        </w:tc>
      </w:tr>
      <w:tr w:rsidR="64DAA53E" w:rsidTr="00D84910" w14:paraId="25C27BF3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6E678A64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1F34893" w14:textId="54753BB0">
            <w:pPr>
              <w:pStyle w:val="podpowiedzi"/>
            </w:pPr>
            <w:proofErr w:type="spellStart"/>
            <w:r>
              <w:t>Możiwość</w:t>
            </w:r>
            <w:proofErr w:type="spellEnd"/>
            <w:r>
              <w:t xml:space="preserve"> sprawdzenia przez użytkownika mikro i makro składników</w:t>
            </w:r>
          </w:p>
        </w:tc>
      </w:tr>
      <w:tr w:rsidR="64DAA53E" w:rsidTr="00D84910" w14:paraId="11479E4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4917278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BBB5854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40AF04F3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AAAA7B2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5B0662C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04F348BE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4B8F91B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1A980EA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28EDB72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4310031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59367D5B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5953BD3F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57EAE285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13B2D3E8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6627D25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216311D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0C9D89E8" w14:textId="19169F4A">
            <w:pPr>
              <w:pStyle w:val="podpowiedzi"/>
              <w:rPr>
                <w:iCs/>
                <w:szCs w:val="16"/>
              </w:rPr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</w:tc>
      </w:tr>
      <w:tr w:rsidR="64DAA53E" w:rsidTr="00D84910" w14:paraId="6D2CAB4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181E59A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F8DABA3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22BC218B" w14:textId="04CAAAFF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1E6FE857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41F1561B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2B2FDD1B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EB4FF5F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7F9DE776" w14:textId="7941A5A2">
            <w:pPr>
              <w:pStyle w:val="podpowiedzi"/>
              <w:rPr>
                <w:iCs/>
                <w:szCs w:val="16"/>
              </w:rPr>
            </w:pPr>
            <w:r>
              <w:t>F14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43C92198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5338F341" w14:textId="2D98D766">
            <w:pPr>
              <w:pStyle w:val="podpowiedzi"/>
            </w:pPr>
            <w:r>
              <w:t>S</w:t>
            </w:r>
          </w:p>
        </w:tc>
      </w:tr>
      <w:tr w:rsidR="64DAA53E" w:rsidTr="00D84910" w14:paraId="1B2E6C1A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34C8B87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91CDEF2" w14:textId="217DD67A">
            <w:pPr>
              <w:pStyle w:val="podpowiedzi"/>
            </w:pPr>
            <w:r>
              <w:t>Generowanie posiłków na podstawie produktów wprowadzonych przez użytkownika.</w:t>
            </w:r>
          </w:p>
        </w:tc>
      </w:tr>
      <w:tr w:rsidR="64DAA53E" w:rsidTr="00D84910" w14:paraId="3DB21BE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2190DCA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78CC072E" w14:textId="009DACD9">
            <w:pPr>
              <w:pStyle w:val="podpowiedzi"/>
            </w:pPr>
            <w:r>
              <w:t>Jako użytkownik chcę mieć możliwość wygenerowania diety zawierającej produkty posiadane w kuchni, dzięki temu nie muszę kupować nowych produktów.</w:t>
            </w:r>
          </w:p>
        </w:tc>
      </w:tr>
      <w:tr w:rsidR="64DAA53E" w:rsidTr="00D84910" w14:paraId="46007144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59F90270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C021AFC" w14:textId="65DAE3CA">
            <w:pPr>
              <w:pStyle w:val="podpowiedzi"/>
            </w:pPr>
            <w:r>
              <w:t>Generowanie diety z określonymi produktami.</w:t>
            </w:r>
          </w:p>
        </w:tc>
      </w:tr>
      <w:tr w:rsidR="64DAA53E" w:rsidTr="00D84910" w14:paraId="6773E1B4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8C5CBF1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398C087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4757F7B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51CD60BE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5AA0B74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38630EFE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481B30BD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1EA69CD0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6A93362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B295489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42EA3CD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2218F565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62EF624E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0B3CB8D5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69AECD97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DA2A166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324F930" w14:textId="19169F4A">
            <w:pPr>
              <w:pStyle w:val="podpowiedzi"/>
              <w:rPr>
                <w:iCs/>
                <w:szCs w:val="16"/>
              </w:rPr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</w:tc>
      </w:tr>
      <w:tr w:rsidR="64DAA53E" w:rsidTr="00D84910" w14:paraId="023219A6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3CCAB314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5F7BECA7" w14:textId="4C961B43">
            <w:pPr>
              <w:pStyle w:val="podpowiedzi"/>
              <w:rPr>
                <w:iCs/>
                <w:szCs w:val="16"/>
              </w:rPr>
            </w:pPr>
            <w:r>
              <w:t>F00</w:t>
            </w:r>
          </w:p>
        </w:tc>
      </w:tr>
    </w:tbl>
    <w:p w:rsidR="64DAA53E" w:rsidP="64DAA53E" w:rsidRDefault="64DAA53E" w14:paraId="13CCAD0B" w14:textId="04CAAAFF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2CC6F552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P="64DAA53E" w:rsidRDefault="00DB41CB" w14:paraId="6130617F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4340658C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660920EB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64DAA53E" w:rsidP="64DAA53E" w:rsidRDefault="64DAA53E" w14:paraId="3C61231E" w14:textId="7CF3A93E">
            <w:pPr>
              <w:pStyle w:val="podpowiedzi"/>
              <w:rPr>
                <w:iCs/>
                <w:szCs w:val="16"/>
              </w:rPr>
            </w:pPr>
            <w:r>
              <w:t>F1</w:t>
            </w:r>
            <w:r w:rsidR="00732F90">
              <w:t>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65051" w:rsidP="64DAA53E" w:rsidRDefault="00365051" w14:paraId="1114A9D1" w14:textId="77777777">
            <w:pPr>
              <w:pStyle w:val="tekstwtabeliTNR"/>
            </w:pPr>
            <w:r>
              <w:t>Priorytet</w:t>
            </w:r>
            <w:r w:rsidR="00DB41CB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2ABDB12A" w14:textId="2D98D766">
            <w:pPr>
              <w:pStyle w:val="podpowiedzi"/>
            </w:pPr>
            <w:r>
              <w:t>S</w:t>
            </w:r>
          </w:p>
        </w:tc>
      </w:tr>
      <w:tr w:rsidR="64DAA53E" w:rsidTr="00D84910" w14:paraId="5CB488E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8489AC2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60F9AB53" w14:textId="4DA2F661">
            <w:pPr>
              <w:pStyle w:val="podpowiedzi"/>
            </w:pPr>
            <w:r>
              <w:t>Przygotowywanie przez aplikację listy produktów potrzebnych do stworzenia posiłków z diety w określonym czasie.</w:t>
            </w:r>
          </w:p>
        </w:tc>
      </w:tr>
      <w:tr w:rsidR="64DAA53E" w:rsidTr="00D84910" w14:paraId="76D3ECA0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E0CA5F1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0C0BCDA" w14:textId="6F2618C7">
            <w:pPr>
              <w:pStyle w:val="podpowiedzi"/>
            </w:pPr>
            <w:r>
              <w:t>Jako użytkownik chcę mieć możliwość sprawdzenia pełnej listy składników potrzebnych do stworzenia posiłków, dzięki temu wiem dokładnie co muszę dokupić w sklepie a co już posiadam w swojej kuchni.</w:t>
            </w:r>
          </w:p>
        </w:tc>
      </w:tr>
      <w:tr w:rsidR="64DAA53E" w:rsidTr="00D84910" w14:paraId="3049C458" w14:textId="77777777">
        <w:tc>
          <w:tcPr>
            <w:tcW w:w="1977" w:type="dxa"/>
            <w:shd w:val="clear" w:color="auto" w:fill="D9D9D9"/>
            <w:vAlign w:val="center"/>
          </w:tcPr>
          <w:p w:rsidR="25385CEA" w:rsidP="64DAA53E" w:rsidRDefault="25385CEA" w14:paraId="74B3D519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684D052" w14:textId="0D69EF75">
            <w:pPr>
              <w:pStyle w:val="podpowiedzi"/>
              <w:rPr>
                <w:iCs/>
                <w:szCs w:val="16"/>
              </w:rPr>
            </w:pPr>
            <w:r>
              <w:t>Generowanie listy produktów</w:t>
            </w:r>
          </w:p>
        </w:tc>
      </w:tr>
      <w:tr w:rsidR="64DAA53E" w:rsidTr="00D84910" w14:paraId="69EE3E8F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182F15DB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623749FA" w14:textId="77777777">
            <w:pPr>
              <w:pStyle w:val="podpowiedzi"/>
            </w:pPr>
            <w:r>
              <w:t>{</w:t>
            </w:r>
            <w:r w:rsidR="45807786">
              <w:t xml:space="preserve">uzupełniane w trakcie sprintu – </w:t>
            </w:r>
            <w:r>
              <w:t>dane wejściowe, związane z wymaganiem}</w:t>
            </w:r>
          </w:p>
        </w:tc>
      </w:tr>
      <w:tr w:rsidR="64DAA53E" w:rsidTr="00D84910" w14:paraId="34C8A061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05964FB7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57B0DFCE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przed wywołaniem operacji}</w:t>
            </w:r>
          </w:p>
        </w:tc>
      </w:tr>
      <w:tr w:rsidR="64DAA53E" w:rsidTr="00D84910" w14:paraId="584FD635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396AE2E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8831CDA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warunki, które muszą być prawdziwe po wywołaniu operacji}</w:t>
            </w:r>
          </w:p>
        </w:tc>
      </w:tr>
      <w:tr w:rsidR="64DAA53E" w:rsidTr="00D84910" w14:paraId="4D18A67D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423B020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64DAA53E" w:rsidRDefault="00DB41CB" w14:paraId="054EA4A4" w14:textId="77777777">
            <w:pPr>
              <w:pStyle w:val="komentarz"/>
            </w:pPr>
            <w:r>
              <w:t>{</w:t>
            </w:r>
            <w:r w:rsidR="45807786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64DAA53E" w:rsidTr="00D84910" w14:paraId="61E84027" w14:textId="77777777">
        <w:tc>
          <w:tcPr>
            <w:tcW w:w="1977" w:type="dxa"/>
            <w:shd w:val="clear" w:color="auto" w:fill="D9D9D9"/>
            <w:vAlign w:val="center"/>
          </w:tcPr>
          <w:p w:rsidR="70DBB13F" w:rsidP="64DAA53E" w:rsidRDefault="70DBB13F" w14:paraId="79892BDF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70DBB13F" w:rsidP="64DAA53E" w:rsidRDefault="70DBB13F" w14:paraId="356767F4" w14:textId="77777777">
            <w:pPr>
              <w:pStyle w:val="podpowiedzi"/>
            </w:pPr>
            <w:r>
              <w:t>{</w:t>
            </w:r>
            <w:r w:rsidR="45807786">
              <w:t xml:space="preserve"> uzupełniane w trakcie sprintu – </w:t>
            </w:r>
            <w:r>
              <w:t>opis sposobu realizacji}</w:t>
            </w:r>
          </w:p>
        </w:tc>
      </w:tr>
      <w:tr w:rsidR="64DAA53E" w:rsidTr="00D84910" w14:paraId="40835892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763173E6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C161B48" w14:textId="55C42332">
            <w:pPr>
              <w:pStyle w:val="podpowiedzi"/>
              <w:rPr>
                <w:iCs/>
                <w:szCs w:val="16"/>
              </w:rPr>
            </w:pPr>
            <w:r>
              <w:t>Norbert Leśniak</w:t>
            </w:r>
          </w:p>
        </w:tc>
      </w:tr>
      <w:tr w:rsidR="64DAA53E" w:rsidTr="00D84910" w14:paraId="7DD89273" w14:textId="77777777">
        <w:tc>
          <w:tcPr>
            <w:tcW w:w="1977" w:type="dxa"/>
            <w:shd w:val="clear" w:color="auto" w:fill="D9D9D9"/>
            <w:vAlign w:val="center"/>
          </w:tcPr>
          <w:p w:rsidR="00DB41CB" w:rsidP="64DAA53E" w:rsidRDefault="00DB41CB" w14:paraId="212F30C9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2E763988" w14:textId="4C961B43">
            <w:pPr>
              <w:pStyle w:val="podpowiedzi"/>
              <w:rPr>
                <w:iCs/>
                <w:szCs w:val="16"/>
              </w:rPr>
            </w:pPr>
            <w:r>
              <w:t>F00</w:t>
            </w:r>
          </w:p>
        </w:tc>
      </w:tr>
    </w:tbl>
    <w:p w:rsidR="64DAA53E" w:rsidP="64DAA53E" w:rsidRDefault="64DAA53E" w14:paraId="68D22C2F" w14:textId="5E307697">
      <w:pPr>
        <w:rPr>
          <w:szCs w:val="24"/>
        </w:rPr>
      </w:pPr>
    </w:p>
    <w:p w:rsidR="64DAA53E" w:rsidP="64DAA53E" w:rsidRDefault="64DAA53E" w14:paraId="14ECC886" w14:textId="3715A999">
      <w:pPr>
        <w:ind w:firstLine="0"/>
        <w:rPr>
          <w:szCs w:val="24"/>
        </w:rPr>
      </w:pPr>
    </w:p>
    <w:p w:rsidRPr="00A32660" w:rsidR="00606BDC" w:rsidP="003D2CA3" w:rsidRDefault="00606BDC" w14:paraId="6E75095B" w14:textId="77777777">
      <w:pPr>
        <w:pStyle w:val="Heading3"/>
      </w:pPr>
      <w:r>
        <w:t>Interfejs z otoczeniem</w:t>
      </w:r>
    </w:p>
    <w:p w:rsidR="00606BDC" w:rsidP="008A30F7" w:rsidRDefault="46FF801F" w14:paraId="1AF4D41C" w14:textId="77777777">
      <w:pPr>
        <w:pStyle w:val="podpowiedzi"/>
      </w:pPr>
      <w:r>
        <w:t>{Punkty styku projektowanego systemu z innymi podsystemami/sieciami/operatorami np. dopasowanie do baz danych, formatów, usług oferowanych przez inne, współpracujące systemy bądź serwisy; wymagania dot. dopasowania interfejsów itp.}</w:t>
      </w:r>
    </w:p>
    <w:p w:rsidRPr="00EA66FA" w:rsidR="00EA66FA" w:rsidP="46FF801F" w:rsidRDefault="00EA66FA" w14:paraId="4EEB210C" w14:textId="26E97276">
      <w:pPr>
        <w:pStyle w:val="podpowiedzi"/>
      </w:pPr>
    </w:p>
    <w:p w:rsidRPr="00EA66FA" w:rsidR="00EA66FA" w:rsidP="46FF801F" w:rsidRDefault="00EA66FA" w14:paraId="3D79E6F3" w14:textId="17E7C94F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:rsidTr="00D84910" w14:paraId="2AFFAA26" w14:textId="77777777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Pr="005D58FD" w:rsidR="003D2CA3" w:rsidP="006F5A48" w:rsidRDefault="003D2CA3" w14:paraId="089DDBA3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3D2CA3" w:rsidTr="00D84910" w14:paraId="5A1A1AEC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3D2CA3" w:rsidP="006F5A48" w:rsidRDefault="003D2CA3" w14:paraId="2D2F348B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Pr="005A5155" w:rsidR="003D2CA3" w:rsidP="006F5A48" w:rsidRDefault="003D2CA3" w14:paraId="06FF8FF1" w14:textId="77777777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Pr="005D58FD" w:rsidR="003D2CA3" w:rsidP="006F5A48" w:rsidRDefault="00EA66FA" w14:paraId="1541C30E" w14:textId="77777777">
            <w:pPr>
              <w:pStyle w:val="tekstwtabeliTNR"/>
            </w:pPr>
            <w:r>
              <w:t>Priorytet</w:t>
            </w:r>
            <w:r w:rsidRPr="005D58FD" w:rsidR="003D2CA3">
              <w:t>:</w:t>
            </w:r>
          </w:p>
        </w:tc>
        <w:tc>
          <w:tcPr>
            <w:tcW w:w="3782" w:type="dxa"/>
            <w:vAlign w:val="center"/>
          </w:tcPr>
          <w:p w:rsidR="009671D1" w:rsidP="009671D1" w:rsidRDefault="009671D1" w14:paraId="16E4B3E6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5ED640CA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5C807519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4719399E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3D2CA3" w:rsidP="009671D1" w:rsidRDefault="009671D1" w14:paraId="2DC42DB4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D84910" w14:paraId="4A02D1EA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3D2CA3" w:rsidP="006F5A48" w:rsidRDefault="003D2CA3" w14:paraId="3687A2FB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P="006F5A48" w:rsidRDefault="003D2CA3" w14:paraId="0C844975" w14:textId="77777777">
            <w:pPr>
              <w:pStyle w:val="podpowiedzi"/>
            </w:pPr>
            <w:r>
              <w:t>{krótki opis}</w:t>
            </w:r>
          </w:p>
        </w:tc>
      </w:tr>
      <w:tr w:rsidR="003D2CA3" w:rsidTr="00D84910" w14:paraId="2B3EE654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3D2CA3" w:rsidP="006F5A48" w:rsidRDefault="003D2CA3" w14:paraId="693BD1A0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P="009671D1" w:rsidRDefault="003D2CA3" w14:paraId="36E5DC3D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</w:tc>
      </w:tr>
      <w:tr w:rsidR="00D43452" w:rsidTr="00D84910" w14:paraId="119C73AB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P="00DF67CD" w:rsidRDefault="00D43452" w14:paraId="2716FA03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P="00DF67CD" w:rsidRDefault="00D43452" w14:paraId="3782023B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00D84910" w14:paraId="061F1AAE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43452" w:rsidP="00DF67CD" w:rsidRDefault="00D43452" w14:paraId="3A0E1F9E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P="00DF67CD" w:rsidRDefault="00D43452" w14:paraId="4ADFC897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D84910" w14:paraId="57B47388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43452" w:rsidP="00DF67CD" w:rsidRDefault="00D43452" w14:paraId="724F462C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Pr="00151458" w:rsidR="00D43452" w:rsidP="00DF67CD" w:rsidRDefault="00D43452" w14:paraId="6643F254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D84910" w14:paraId="04745B83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43452" w:rsidP="00DF67CD" w:rsidRDefault="00D43452" w14:paraId="40C0FB47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Pr="00151458" w:rsidR="00D43452" w:rsidP="00DF67CD" w:rsidRDefault="00D43452" w14:paraId="4674A896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:rsidTr="00D84910" w14:paraId="465CFF2E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P="00DF67CD" w:rsidRDefault="00D43452" w14:paraId="7EE75BF8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P="00DF67CD" w:rsidRDefault="00D43452" w14:paraId="0CC03FD1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00D84910" w14:paraId="17127B5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43452" w:rsidDel="00DE7D70" w:rsidP="00DF67CD" w:rsidRDefault="00D43452" w14:paraId="78B661C6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P="00DF67CD" w:rsidRDefault="00D43452" w14:paraId="07D1CF83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00D84910" w14:paraId="052CE977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9671D1" w:rsidP="00DF67CD" w:rsidRDefault="009671D1" w14:paraId="3B121BD5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P="00DF67CD" w:rsidRDefault="009671D1" w14:paraId="40C29DCF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84910" w14:paraId="7C3D87A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9671D1" w:rsidP="00DF67CD" w:rsidRDefault="009671D1" w14:paraId="270536D9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P="00DF67CD" w:rsidRDefault="46FF801F" w14:paraId="0E15FAA7" w14:textId="36EABA8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46FF801F" w:rsidP="46FF801F" w:rsidRDefault="46FF801F" w14:paraId="509BBB59" w14:textId="06330E2D">
      <w:pPr>
        <w:pStyle w:val="Heading2"/>
        <w:numPr>
          <w:ilvl w:val="1"/>
          <w:numId w:val="0"/>
        </w:num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1DD0DEA1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5296C067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767EC64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E92898F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1A7CD03E" w14:textId="59D34BDC">
            <w:pPr>
              <w:pStyle w:val="podpowiedzi"/>
              <w:rPr>
                <w:iCs/>
                <w:szCs w:val="16"/>
              </w:rPr>
            </w:pPr>
            <w:r>
              <w:t>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78733042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59419283" w14:textId="6ABE156A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46FF801F" w:rsidTr="00D84910" w14:paraId="2CFEF930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36B96402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1CC3098" w14:textId="4018C097">
            <w:pPr>
              <w:pStyle w:val="podpowiedzi"/>
            </w:pPr>
            <w:r>
              <w:t xml:space="preserve">Pobieranie przepisów i informacji o potrawach z </w:t>
            </w:r>
            <w:proofErr w:type="spellStart"/>
            <w:r>
              <w:t>Spoonacular</w:t>
            </w:r>
            <w:proofErr w:type="spellEnd"/>
            <w:r>
              <w:t xml:space="preserve"> API</w:t>
            </w:r>
          </w:p>
        </w:tc>
      </w:tr>
      <w:tr w:rsidR="46FF801F" w:rsidTr="00D84910" w14:paraId="219098D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915BF82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22AF71DF" w14:textId="149EAE55">
            <w:pPr>
              <w:pStyle w:val="podpowiedzi"/>
              <w:rPr>
                <w:iCs/>
                <w:szCs w:val="16"/>
              </w:rPr>
            </w:pPr>
            <w:r>
              <w:t xml:space="preserve">Pobieranie potraw i informacji o nich z </w:t>
            </w:r>
            <w:proofErr w:type="spellStart"/>
            <w:r>
              <w:t>Spoonacular</w:t>
            </w:r>
            <w:proofErr w:type="spellEnd"/>
            <w:r>
              <w:t xml:space="preserve"> API w </w:t>
            </w:r>
          </w:p>
        </w:tc>
      </w:tr>
      <w:tr w:rsidR="46FF801F" w:rsidTr="00D84910" w14:paraId="26D69F8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6BC6BB1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8C78CDC" w14:textId="5E960AD7">
            <w:pPr>
              <w:pStyle w:val="podpowiedzi"/>
            </w:pPr>
            <w:r>
              <w:t xml:space="preserve">Zintegrowana aplikacji z zewnętrznym </w:t>
            </w:r>
            <w:proofErr w:type="spellStart"/>
            <w:r>
              <w:t>api</w:t>
            </w:r>
            <w:proofErr w:type="spellEnd"/>
          </w:p>
        </w:tc>
      </w:tr>
      <w:tr w:rsidR="46FF801F" w:rsidTr="00D84910" w14:paraId="46E61B8A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72B54CB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08E0E06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6E9D104E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6D61D57F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4E19CB4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5B41516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4477DA3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DC1BA30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052F67E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2F6645A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165DDD8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5F793B0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C8916EE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D1DACA9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069757F3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A17C7C1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64DAA53E" w14:paraId="0F5CD23B" w14:textId="49991BA4">
            <w:pPr>
              <w:pStyle w:val="podpowiedzi"/>
              <w:rPr>
                <w:iCs/>
                <w:szCs w:val="16"/>
              </w:rPr>
            </w:pPr>
            <w:r>
              <w:t>Norbert Leśniak</w:t>
            </w:r>
          </w:p>
        </w:tc>
      </w:tr>
      <w:tr w:rsidR="46FF801F" w:rsidTr="00D84910" w14:paraId="125F2232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1E35C8C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64CBFF97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46FF801F" w:rsidP="46FF801F" w:rsidRDefault="46FF801F" w14:paraId="17D0FADC" w14:textId="1E40A8A2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52AB4E33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620FA541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3B231CD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B32A687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75938462" w14:textId="07234FCD">
            <w:pPr>
              <w:pStyle w:val="podpowiedzi"/>
              <w:rPr>
                <w:iCs/>
                <w:szCs w:val="16"/>
              </w:rPr>
            </w:pPr>
            <w:r>
              <w:t>I02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5BE86EC7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2E4E05AF" w14:textId="6ABE156A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46FF801F" w:rsidTr="00D84910" w14:paraId="3D79B850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3FDD6A10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A664184" w14:textId="0D3CA41D">
            <w:pPr>
              <w:pStyle w:val="podpowiedzi"/>
            </w:pPr>
            <w:r>
              <w:t>Integracja z modelem sieci neuronowych</w:t>
            </w:r>
          </w:p>
        </w:tc>
      </w:tr>
      <w:tr w:rsidR="46FF801F" w:rsidTr="00D84910" w14:paraId="3D07777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BBE8CF0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07FDDBA" w14:textId="77FEAC8E">
            <w:pPr>
              <w:pStyle w:val="podpowiedzi"/>
            </w:pPr>
            <w:r>
              <w:t>Integracja z modelem sieci neuronowych który będzie podpowiadał z jakich potraw powinna się składać dieta użytkownika</w:t>
            </w:r>
          </w:p>
        </w:tc>
      </w:tr>
      <w:tr w:rsidR="46FF801F" w:rsidTr="00D84910" w14:paraId="40B3300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2CCAEE6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187342F" w14:textId="11551145">
            <w:pPr>
              <w:pStyle w:val="podpowiedzi"/>
            </w:pPr>
            <w:r>
              <w:t>Aplikacja korzystająca z wytrenowanego modelu sztucznej inteligencji</w:t>
            </w:r>
          </w:p>
        </w:tc>
      </w:tr>
      <w:tr w:rsidR="46FF801F" w:rsidTr="00D84910" w14:paraId="2A1A0333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8B5D95E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E291B08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2D19F6F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31EDF47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11430AF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02631501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3089A8A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0A1FD36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48EB58BD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B304369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1A9F121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1A0D4F0A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86D28E2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431232E5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7AB5C58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1E4BA94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FFD7432" w14:textId="4C8A077F">
            <w:pPr>
              <w:pStyle w:val="podpowiedzi"/>
            </w:pPr>
            <w:r>
              <w:t>Maciej Kucharski</w:t>
            </w:r>
          </w:p>
        </w:tc>
      </w:tr>
      <w:tr w:rsidR="46FF801F" w:rsidTr="00D84910" w14:paraId="382B44F6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B2BFE08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654B391A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46FF801F" w:rsidP="46FF801F" w:rsidRDefault="46FF801F" w14:paraId="733EDBD3" w14:textId="648D98D3">
      <w:pPr>
        <w:rPr>
          <w:szCs w:val="24"/>
        </w:rPr>
      </w:pPr>
    </w:p>
    <w:p w:rsidR="46FF801F" w:rsidP="46FF801F" w:rsidRDefault="46FF801F" w14:paraId="778087FA" w14:textId="390623D7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00D84910" w14:paraId="3A43BD54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46FF801F" w:rsidRDefault="46FF801F" w14:paraId="2AFE0ED7" w14:textId="77777777">
            <w:pPr>
              <w:pStyle w:val="wpiswtabeli"/>
            </w:pPr>
            <w:r>
              <w:t>KARTA WYMAGANIA</w:t>
            </w:r>
          </w:p>
        </w:tc>
      </w:tr>
      <w:tr w:rsidR="46FF801F" w:rsidTr="00D84910" w14:paraId="10A7601C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9A0AF78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46FF801F" w:rsidRDefault="46FF801F" w14:paraId="5BADCA64" w14:textId="3D864B62">
            <w:pPr>
              <w:pStyle w:val="podpowiedzi"/>
              <w:rPr>
                <w:iCs/>
                <w:szCs w:val="16"/>
              </w:rPr>
            </w:pPr>
            <w:r>
              <w:t>I03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46FF801F" w:rsidRDefault="46FF801F" w14:paraId="066D7C38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46FF801F" w:rsidP="46FF801F" w:rsidRDefault="46FF801F" w14:paraId="177DD7F6" w14:textId="6ABE156A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46FF801F" w:rsidTr="00D84910" w14:paraId="2F9F2129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F433462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F8F989A" w14:textId="43784B32">
            <w:pPr>
              <w:pStyle w:val="podpowiedzi"/>
              <w:rPr>
                <w:iCs/>
                <w:szCs w:val="16"/>
              </w:rPr>
            </w:pPr>
            <w:r>
              <w:t>Baza Danych zawierające informacje potrzebne aplikacji</w:t>
            </w:r>
          </w:p>
        </w:tc>
      </w:tr>
      <w:tr w:rsidR="46FF801F" w:rsidTr="00D84910" w14:paraId="0380673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17EF0B84" w14:textId="77777777">
            <w:pPr>
              <w:pStyle w:val="tekstwtabeliTNR"/>
            </w:pPr>
            <w:r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767F7B40" w14:textId="1F71ECA6">
            <w:pPr>
              <w:pStyle w:val="podpowiedzi"/>
            </w:pPr>
            <w:r>
              <w:t xml:space="preserve">Własna baza danych zawierająca użytkowników, przepisy z </w:t>
            </w:r>
            <w:proofErr w:type="spellStart"/>
            <w:r>
              <w:t>Spoonacular</w:t>
            </w:r>
            <w:proofErr w:type="spellEnd"/>
            <w:r>
              <w:t>, oraz profile smakowe użytkowników</w:t>
            </w:r>
          </w:p>
        </w:tc>
      </w:tr>
      <w:tr w:rsidR="46FF801F" w:rsidTr="00D84910" w14:paraId="777A25E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4B9B588D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6F87E1E6" w14:textId="36B4B256">
            <w:pPr>
              <w:pStyle w:val="podpowiedzi"/>
              <w:rPr>
                <w:iCs/>
                <w:szCs w:val="16"/>
              </w:rPr>
            </w:pPr>
            <w:r>
              <w:t>Baza danych zintegrowana z aplikacją</w:t>
            </w:r>
          </w:p>
        </w:tc>
      </w:tr>
      <w:tr w:rsidR="46FF801F" w:rsidTr="00D84910" w14:paraId="40D20497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666B116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55AEA94B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46FF801F" w:rsidTr="00D84910" w14:paraId="25E1288F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23FDEFB8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14584B2E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46FF801F" w:rsidTr="00D84910" w14:paraId="1D5EEB8B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56AAC7C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BB01C35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46FF801F" w:rsidTr="00D84910" w14:paraId="7C7C02A4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0034DEF2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32411EE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46FF801F" w:rsidTr="00D84910" w14:paraId="18C2280E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789A1451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334480E2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46FF801F" w:rsidTr="00D84910" w14:paraId="1A1FD878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5F436B7A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64DAA53E" w14:paraId="619BBE9B" w14:textId="2A4A823E">
            <w:pPr>
              <w:pStyle w:val="podpowiedzi"/>
              <w:rPr>
                <w:iCs/>
                <w:szCs w:val="16"/>
              </w:rPr>
            </w:pPr>
            <w:proofErr w:type="spellStart"/>
            <w:r>
              <w:t>norbert</w:t>
            </w:r>
            <w:proofErr w:type="spellEnd"/>
            <w:r>
              <w:t xml:space="preserve"> leśniak, </w:t>
            </w:r>
            <w:proofErr w:type="spellStart"/>
            <w:r>
              <w:t>artur</w:t>
            </w:r>
            <w:proofErr w:type="spellEnd"/>
            <w:r>
              <w:t xml:space="preserve"> </w:t>
            </w:r>
            <w:proofErr w:type="spellStart"/>
            <w:r>
              <w:t>piszczatowski</w:t>
            </w:r>
            <w:proofErr w:type="spellEnd"/>
          </w:p>
        </w:tc>
      </w:tr>
      <w:tr w:rsidR="46FF801F" w:rsidTr="00D84910" w14:paraId="6ED5C395" w14:textId="77777777">
        <w:tc>
          <w:tcPr>
            <w:tcW w:w="1977" w:type="dxa"/>
            <w:shd w:val="clear" w:color="auto" w:fill="D9D9D9"/>
            <w:vAlign w:val="center"/>
          </w:tcPr>
          <w:p w:rsidR="46FF801F" w:rsidP="46FF801F" w:rsidRDefault="46FF801F" w14:paraId="3F113D32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46FF801F" w:rsidRDefault="46FF801F" w14:paraId="0A02A1B5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46FF801F" w:rsidP="46FF801F" w:rsidRDefault="46FF801F" w14:paraId="6D4C0497" w14:textId="5A8C1A13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00D84910" w14:paraId="4325E360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46FF801F" w:rsidP="64DAA53E" w:rsidRDefault="46FF801F" w14:paraId="4FA8CA35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6CB9280D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5347DF1E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vAlign w:val="center"/>
          </w:tcPr>
          <w:p w:rsidR="46FF801F" w:rsidP="64DAA53E" w:rsidRDefault="46FF801F" w14:paraId="39715435" w14:textId="0E4B52FF">
            <w:pPr>
              <w:pStyle w:val="podpowiedzi"/>
              <w:rPr>
                <w:iCs/>
                <w:szCs w:val="16"/>
              </w:rPr>
            </w:pPr>
            <w:r>
              <w:t>I04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46FF801F" w:rsidP="64DAA53E" w:rsidRDefault="46FF801F" w14:paraId="6138ECD2" w14:textId="77777777">
            <w:pPr>
              <w:pStyle w:val="tekstwtabeliTNR"/>
            </w:pPr>
            <w:r>
              <w:t>Priorytet: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6E6B22D1" w14:textId="68434F07">
            <w:pPr>
              <w:pStyle w:val="podpowiedzi"/>
            </w:pPr>
            <w:r>
              <w:t>S</w:t>
            </w:r>
          </w:p>
        </w:tc>
      </w:tr>
      <w:tr w:rsidR="64DAA53E" w:rsidTr="00D84910" w14:paraId="53104591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282C9666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42E8AD49" w14:textId="0EC11703">
            <w:pPr>
              <w:pStyle w:val="podpowiedzi"/>
              <w:rPr>
                <w:iCs/>
                <w:szCs w:val="16"/>
              </w:rPr>
            </w:pPr>
            <w:r>
              <w:t xml:space="preserve">System płatności </w:t>
            </w:r>
            <w:proofErr w:type="spellStart"/>
            <w:r>
              <w:t>paypal</w:t>
            </w:r>
            <w:proofErr w:type="spellEnd"/>
          </w:p>
        </w:tc>
      </w:tr>
      <w:tr w:rsidR="64DAA53E" w:rsidTr="00D84910" w14:paraId="14752C6E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4286CFD4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3A9212C" w14:textId="21D54002">
            <w:pPr>
              <w:pStyle w:val="podpowiedzi"/>
              <w:rPr>
                <w:iCs/>
                <w:szCs w:val="16"/>
              </w:rPr>
            </w:pPr>
            <w:r>
              <w:t xml:space="preserve">Możliwość dokonywania transakcji poprzez </w:t>
            </w:r>
            <w:proofErr w:type="spellStart"/>
            <w:r>
              <w:t>paypall’a</w:t>
            </w:r>
            <w:proofErr w:type="spellEnd"/>
          </w:p>
        </w:tc>
      </w:tr>
      <w:tr w:rsidR="64DAA53E" w:rsidTr="00D84910" w14:paraId="1C951E0B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2DB6AA0E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08FC113E" w14:textId="604D672E">
            <w:pPr>
              <w:pStyle w:val="podpowiedzi"/>
              <w:rPr>
                <w:iCs/>
                <w:szCs w:val="16"/>
              </w:rPr>
            </w:pPr>
            <w:r>
              <w:t xml:space="preserve">Możliwość płatności </w:t>
            </w:r>
            <w:proofErr w:type="spellStart"/>
            <w:r>
              <w:t>paypallem</w:t>
            </w:r>
            <w:proofErr w:type="spellEnd"/>
          </w:p>
        </w:tc>
      </w:tr>
      <w:tr w:rsidR="64DAA53E" w:rsidTr="00D84910" w14:paraId="58575BE7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38D46E7E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51B8256D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64DAA53E" w:rsidTr="00D84910" w14:paraId="51505C96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37996885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20AC1E23" w14:textId="77777777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64DAA53E" w:rsidTr="00D84910" w14:paraId="158A6F57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2F25FD0F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1246DF67" w14:textId="77777777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64DAA53E" w:rsidTr="00D84910" w14:paraId="3CE3B9EC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1836C5AD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509C5307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64DAA53E" w:rsidTr="00D84910" w14:paraId="0355FECC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10D82232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363804C1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64DAA53E" w:rsidTr="00D84910" w14:paraId="7D321632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40CDF693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00732F90" w14:paraId="284FF63A" w14:textId="2A26AB0A">
            <w:pPr>
              <w:pStyle w:val="podpowiedzi"/>
              <w:rPr>
                <w:iCs/>
                <w:szCs w:val="16"/>
              </w:rPr>
            </w:pPr>
            <w:r>
              <w:t>Maciej Kucharski</w:t>
            </w:r>
          </w:p>
        </w:tc>
      </w:tr>
      <w:tr w:rsidR="64DAA53E" w:rsidTr="00D84910" w14:paraId="33742F3E" w14:textId="77777777">
        <w:tc>
          <w:tcPr>
            <w:tcW w:w="1977" w:type="dxa"/>
            <w:shd w:val="clear" w:color="auto" w:fill="D9D9D9"/>
            <w:vAlign w:val="center"/>
          </w:tcPr>
          <w:p w:rsidR="46FF801F" w:rsidP="64DAA53E" w:rsidRDefault="46FF801F" w14:paraId="1F27798C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6FF801F" w:rsidP="64DAA53E" w:rsidRDefault="46FF801F" w14:paraId="4DE836AD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09857929" w14:textId="0D4B1F9D">
      <w:pPr>
        <w:ind w:firstLine="0"/>
        <w:rPr>
          <w:szCs w:val="24"/>
        </w:rPr>
      </w:pPr>
    </w:p>
    <w:p w:rsidRPr="00A32660" w:rsidR="00606BDC" w:rsidP="00365051" w:rsidRDefault="46FF801F" w14:paraId="5F89C0DF" w14:textId="77777777">
      <w:pPr>
        <w:pStyle w:val="Heading2"/>
      </w:pPr>
      <w:r>
        <w:t xml:space="preserve">Wymagania </w:t>
      </w:r>
      <w:proofErr w:type="spellStart"/>
      <w:r>
        <w:t>pozafunkcjonalne</w:t>
      </w:r>
      <w:proofErr w:type="spellEnd"/>
    </w:p>
    <w:p w:rsidR="00606BDC" w:rsidP="008A30F7" w:rsidRDefault="00606BDC" w14:paraId="42B915A3" w14:textId="7777777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Pr="009B52AE" w:rsidR="00606BDC" w:rsidP="008A30F7" w:rsidRDefault="00606BDC" w14:paraId="517FD3E6" w14:textId="7777777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</w:r>
      <w:r w:rsidRPr="009B52AE">
        <w:t>„</w:t>
      </w:r>
      <w:r w:rsidRPr="009B52AE" w:rsidR="00920B0A">
        <w:t>Wysoka dostępność systemu”</w:t>
      </w:r>
      <w:r w:rsidRPr="009B52AE">
        <w:t>,</w:t>
      </w:r>
    </w:p>
    <w:p w:rsidR="009B52AE" w:rsidP="008A30F7" w:rsidRDefault="00606BDC" w14:paraId="2FF0F58C" w14:textId="77777777">
      <w:pPr>
        <w:pStyle w:val="podpowiedzi"/>
      </w:pPr>
      <w:r w:rsidRPr="009B52AE">
        <w:t>powinno być:</w:t>
      </w:r>
      <w:r w:rsidRPr="009B52AE">
        <w:tab/>
      </w:r>
      <w:r w:rsidRPr="009B52AE" w:rsidR="00920B0A">
        <w:t xml:space="preserve">„System powinien być dostępny 7 dni w tygodniu, 24 godziny na dobę”. </w:t>
      </w:r>
    </w:p>
    <w:p w:rsidR="00606BDC" w:rsidP="008A30F7" w:rsidRDefault="00606BDC" w14:paraId="4A08D147" w14:textId="77777777">
      <w:pPr>
        <w:pStyle w:val="podpowiedzi"/>
      </w:pPr>
      <w:r>
        <w:t>zamiast:</w:t>
      </w:r>
      <w:r>
        <w:tab/>
      </w:r>
      <w:r>
        <w:tab/>
      </w:r>
      <w:r>
        <w:t>„System ma być łatwy w użyciu”,</w:t>
      </w:r>
    </w:p>
    <w:p w:rsidR="00606BDC" w:rsidP="008A30F7" w:rsidRDefault="00606BDC" w14:paraId="4F516D54" w14:textId="77777777">
      <w:pPr>
        <w:pStyle w:val="podpowiedzi"/>
      </w:pPr>
      <w:r>
        <w:t>powinno być:</w:t>
      </w:r>
      <w:r>
        <w:tab/>
      </w:r>
      <w:r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P="009B52AE" w:rsidRDefault="00606BDC" w14:paraId="01DC15DF" w14:textId="77777777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Pr="00EA66FA" w:rsidR="00EA66FA" w:rsidP="009B52AE" w:rsidRDefault="00EA66FA" w14:paraId="733FC421" w14:textId="77777777"/>
    <w:p w:rsidR="64DAA53E" w:rsidP="64DAA53E" w:rsidRDefault="64DAA53E" w14:paraId="126B6A0F" w14:textId="16FC3787">
      <w:pPr>
        <w:pStyle w:val="Heading2"/>
        <w:numPr>
          <w:ilvl w:val="1"/>
          <w:numId w:val="0"/>
        </w:num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00D84910" w14:paraId="3F781584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P="64DAA53E" w:rsidRDefault="00F91DA3" w14:paraId="32342AA3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0AA6E5EF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7978C520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5" w:type="dxa"/>
            <w:vAlign w:val="center"/>
          </w:tcPr>
          <w:p w:rsidR="64DAA53E" w:rsidP="64DAA53E" w:rsidRDefault="64DAA53E" w14:paraId="589B0B9A" w14:textId="53E1F4D9">
            <w:pPr>
              <w:pStyle w:val="podpowiedzi"/>
              <w:rPr>
                <w:iCs/>
                <w:szCs w:val="16"/>
              </w:rPr>
            </w:pPr>
            <w: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EA66FA" w:rsidP="64DAA53E" w:rsidRDefault="00EA66FA" w14:paraId="737C792E" w14:textId="77777777">
            <w:pPr>
              <w:pStyle w:val="tekstwtabeliTNR"/>
            </w:pPr>
            <w:r>
              <w:t>Priorytet</w:t>
            </w:r>
            <w:r w:rsidR="00F91DA3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61F6A36B" w14:textId="01EF8ADC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67B32481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27CC5BB6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D29EB4D" w14:textId="4B066527">
            <w:pPr>
              <w:pStyle w:val="podpowiedzi"/>
              <w:rPr>
                <w:iCs/>
                <w:szCs w:val="16"/>
              </w:rPr>
            </w:pPr>
            <w:r>
              <w:t>Dostęp do aplikacji 24/7</w:t>
            </w:r>
          </w:p>
        </w:tc>
      </w:tr>
      <w:tr w:rsidR="64DAA53E" w:rsidTr="00D84910" w14:paraId="5E09CCDA" w14:textId="77777777">
        <w:tc>
          <w:tcPr>
            <w:tcW w:w="1977" w:type="dxa"/>
            <w:shd w:val="clear" w:color="auto" w:fill="D9D9D9"/>
            <w:vAlign w:val="center"/>
          </w:tcPr>
          <w:p w:rsidR="398083D0" w:rsidP="64DAA53E" w:rsidRDefault="398083D0" w14:paraId="2880819C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0B97A564" w14:textId="5866F206">
            <w:pPr>
              <w:pStyle w:val="podpowiedzi"/>
              <w:rPr>
                <w:iCs/>
                <w:szCs w:val="16"/>
              </w:rPr>
            </w:pPr>
            <w:r>
              <w:t>Dostęp do aplikacji przez użytkownika niezależnie od dnia bądź godziny, wykluczając przerwy techniczne</w:t>
            </w:r>
          </w:p>
        </w:tc>
      </w:tr>
      <w:tr w:rsidR="64DAA53E" w:rsidTr="00D84910" w14:paraId="68884A13" w14:textId="77777777">
        <w:tc>
          <w:tcPr>
            <w:tcW w:w="1977" w:type="dxa"/>
            <w:shd w:val="clear" w:color="auto" w:fill="D9D9D9"/>
            <w:vAlign w:val="center"/>
          </w:tcPr>
          <w:p w:rsidR="77AF6FF9" w:rsidP="64DAA53E" w:rsidRDefault="77AF6FF9" w14:paraId="2A7F6A41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77AF6FF9" w:rsidP="64DAA53E" w:rsidRDefault="77AF6FF9" w14:paraId="3696CE91" w14:textId="77777777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64DAA53E" w:rsidTr="00D84910" w14:paraId="189BC431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1DE9FB48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45807786" w:rsidP="64DAA53E" w:rsidRDefault="45807786" w14:paraId="09633030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64DAA53E" w:rsidTr="00D84910" w14:paraId="0F882B41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55EA05CB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5807786" w:rsidP="64DAA53E" w:rsidRDefault="45807786" w14:paraId="6EEF6E3B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28BEAC87" w14:textId="7AEE094C">
      <w:pPr>
        <w:rPr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00D84910" w14:paraId="37A5A87E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P="64DAA53E" w:rsidRDefault="00F91DA3" w14:paraId="64DECE56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7E6EBBEF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4F74C732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5" w:type="dxa"/>
            <w:vAlign w:val="center"/>
          </w:tcPr>
          <w:p w:rsidR="64DAA53E" w:rsidP="64DAA53E" w:rsidRDefault="64DAA53E" w14:paraId="166AA31A" w14:textId="5AED9025">
            <w:pPr>
              <w:pStyle w:val="podpowiedzi"/>
              <w:rPr>
                <w:iCs/>
                <w:szCs w:val="16"/>
              </w:rPr>
            </w:pPr>
            <w: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EA66FA" w:rsidP="64DAA53E" w:rsidRDefault="00EA66FA" w14:paraId="2F04FD70" w14:textId="77777777">
            <w:pPr>
              <w:pStyle w:val="tekstwtabeliTNR"/>
            </w:pPr>
            <w:r>
              <w:t>Priorytet</w:t>
            </w:r>
            <w:r w:rsidR="00F91DA3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0441C5FF" w14:textId="43314C70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615D132A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469C8559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05F8F4B6" w14:textId="744C1AEE">
            <w:pPr>
              <w:pStyle w:val="podpowiedzi"/>
            </w:pPr>
            <w:r>
              <w:t xml:space="preserve">Łatwość i przejrzystość </w:t>
            </w:r>
            <w:proofErr w:type="spellStart"/>
            <w:r>
              <w:t>interface’u</w:t>
            </w:r>
            <w:proofErr w:type="spellEnd"/>
            <w:r>
              <w:t xml:space="preserve"> użytkownika</w:t>
            </w:r>
          </w:p>
        </w:tc>
      </w:tr>
      <w:tr w:rsidR="64DAA53E" w:rsidTr="00D84910" w14:paraId="602CF08E" w14:textId="77777777">
        <w:tc>
          <w:tcPr>
            <w:tcW w:w="1977" w:type="dxa"/>
            <w:shd w:val="clear" w:color="auto" w:fill="D9D9D9"/>
            <w:vAlign w:val="center"/>
          </w:tcPr>
          <w:p w:rsidR="398083D0" w:rsidP="64DAA53E" w:rsidRDefault="398083D0" w14:paraId="1BAE476F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369D1E4" w14:textId="2EBFD46E">
            <w:pPr>
              <w:pStyle w:val="podpowiedzi"/>
              <w:rPr>
                <w:iCs/>
                <w:szCs w:val="16"/>
              </w:rPr>
            </w:pPr>
            <w:r>
              <w:t xml:space="preserve">Wszystkie funkcje programu powinny być </w:t>
            </w:r>
            <w:proofErr w:type="spellStart"/>
            <w:r>
              <w:t>łątwe</w:t>
            </w:r>
            <w:proofErr w:type="spellEnd"/>
            <w:r>
              <w:t xml:space="preserve"> do znalezienia w menu aplikacji oraz powinny być łatwe w użytku. System ma być intuicyjny i prosty do użycia przez </w:t>
            </w:r>
            <w:proofErr w:type="spellStart"/>
            <w:r>
              <w:t>niedośiwadczonego</w:t>
            </w:r>
            <w:proofErr w:type="spellEnd"/>
            <w:r>
              <w:t xml:space="preserve"> użytkownika</w:t>
            </w:r>
          </w:p>
        </w:tc>
      </w:tr>
      <w:tr w:rsidR="64DAA53E" w:rsidTr="00D84910" w14:paraId="1BAAE89B" w14:textId="77777777">
        <w:tc>
          <w:tcPr>
            <w:tcW w:w="1977" w:type="dxa"/>
            <w:shd w:val="clear" w:color="auto" w:fill="D9D9D9"/>
            <w:vAlign w:val="center"/>
          </w:tcPr>
          <w:p w:rsidR="77AF6FF9" w:rsidP="64DAA53E" w:rsidRDefault="77AF6FF9" w14:paraId="1F9F0093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6DD6C688" w14:textId="74AB7506">
            <w:pPr>
              <w:pStyle w:val="podpowiedzi"/>
              <w:rPr>
                <w:iCs/>
                <w:szCs w:val="16"/>
              </w:rPr>
            </w:pPr>
            <w:r>
              <w:t>Estetyczne i przejrzyste GUI</w:t>
            </w:r>
          </w:p>
        </w:tc>
      </w:tr>
      <w:tr w:rsidR="64DAA53E" w:rsidTr="00D84910" w14:paraId="7074C0A8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1B0AE882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3B765036" w14:textId="473B2D41">
            <w:pPr>
              <w:pStyle w:val="podpowiedzi"/>
              <w:rPr>
                <w:iCs/>
                <w:szCs w:val="16"/>
              </w:rPr>
            </w:pPr>
            <w:r>
              <w:t>Maciej Kucha</w:t>
            </w:r>
            <w:r w:rsidR="00732F90">
              <w:t>r</w:t>
            </w:r>
            <w:r>
              <w:t>ski</w:t>
            </w:r>
          </w:p>
        </w:tc>
      </w:tr>
      <w:tr w:rsidR="64DAA53E" w:rsidTr="00D84910" w14:paraId="5BA9A21D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2B191467" w14:textId="77777777">
            <w:pPr>
              <w:pStyle w:val="tekstwtabeliTNR"/>
            </w:pPr>
            <w:r>
              <w:t xml:space="preserve">Wymagania </w:t>
            </w:r>
            <w:r>
              <w:lastRenderedPageBreak/>
              <w:t>powiązane</w:t>
            </w:r>
          </w:p>
        </w:tc>
        <w:tc>
          <w:tcPr>
            <w:tcW w:w="7163" w:type="dxa"/>
            <w:gridSpan w:val="3"/>
            <w:vAlign w:val="center"/>
          </w:tcPr>
          <w:p w:rsidR="45807786" w:rsidP="64DAA53E" w:rsidRDefault="45807786" w14:paraId="69C90A4B" w14:textId="77777777">
            <w:pPr>
              <w:pStyle w:val="podpowiedzi"/>
            </w:pPr>
            <w:r>
              <w:lastRenderedPageBreak/>
              <w:t>{wymagania zależne i uszczegóławiające – odesłanie poprzez identyfikator}</w:t>
            </w:r>
          </w:p>
        </w:tc>
      </w:tr>
    </w:tbl>
    <w:p w:rsidR="64DAA53E" w:rsidP="64DAA53E" w:rsidRDefault="64DAA53E" w14:paraId="5612FF4B" w14:textId="7AEE094C">
      <w:pPr>
        <w:rPr>
          <w:szCs w:val="24"/>
        </w:rPr>
      </w:pPr>
    </w:p>
    <w:p w:rsidRPr="009B52AE" w:rsidR="00606BDC" w:rsidP="00365051" w:rsidRDefault="46FF801F" w14:paraId="38E542EB" w14:textId="77777777">
      <w:pPr>
        <w:pStyle w:val="Heading2"/>
      </w:pPr>
      <w:r>
        <w:t>Wymagania na środowisko docelowe</w:t>
      </w:r>
    </w:p>
    <w:p w:rsidR="00606BDC" w:rsidP="008A30F7" w:rsidRDefault="00606BDC" w14:paraId="4E450883" w14:textId="7777777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:rsidR="64DAA53E" w:rsidP="64DAA53E" w:rsidRDefault="64DAA53E" w14:paraId="1E4741FA" w14:textId="7C60BED5">
      <w:pPr>
        <w:pStyle w:val="Heading1"/>
        <w:numPr>
          <w:ilvl w:val="0"/>
          <w:numId w:val="0"/>
        </w:num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00D84910" w14:paraId="74160B10" w14:textId="77777777"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P="64DAA53E" w:rsidRDefault="00F91DA3" w14:paraId="7514BCBF" w14:textId="77777777">
            <w:pPr>
              <w:pStyle w:val="wpiswtabeli"/>
            </w:pPr>
            <w:r>
              <w:t>KARTA WYMAGANIA</w:t>
            </w:r>
          </w:p>
        </w:tc>
      </w:tr>
      <w:tr w:rsidR="64DAA53E" w:rsidTr="00D84910" w14:paraId="2C1993EA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6FA71826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1975" w:type="dxa"/>
            <w:vAlign w:val="center"/>
          </w:tcPr>
          <w:p w:rsidR="64DAA53E" w:rsidP="64DAA53E" w:rsidRDefault="64DAA53E" w14:paraId="18DD69CC" w14:textId="0EE8F88F">
            <w:pPr>
              <w:pStyle w:val="podpowiedzi"/>
              <w:rPr>
                <w:iCs/>
                <w:szCs w:val="16"/>
              </w:rPr>
            </w:pPr>
            <w: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EA66FA" w:rsidP="64DAA53E" w:rsidRDefault="00EA66FA" w14:paraId="3E90C32F" w14:textId="77777777">
            <w:pPr>
              <w:pStyle w:val="tekstwtabeliTNR"/>
            </w:pPr>
            <w:r>
              <w:t>Priorytet</w:t>
            </w:r>
            <w:r w:rsidR="00F91DA3">
              <w:t>:</w:t>
            </w:r>
          </w:p>
        </w:tc>
        <w:tc>
          <w:tcPr>
            <w:tcW w:w="3782" w:type="dxa"/>
            <w:vAlign w:val="center"/>
          </w:tcPr>
          <w:p w:rsidR="64DAA53E" w:rsidP="64DAA53E" w:rsidRDefault="64DAA53E" w14:paraId="180C3150" w14:textId="0420A2AC">
            <w:pPr>
              <w:pStyle w:val="podpowiedzi"/>
              <w:rPr>
                <w:iCs/>
                <w:szCs w:val="16"/>
              </w:rPr>
            </w:pPr>
            <w:r>
              <w:t>M</w:t>
            </w:r>
          </w:p>
        </w:tc>
      </w:tr>
      <w:tr w:rsidR="64DAA53E" w:rsidTr="00D84910" w14:paraId="62765EA6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7B5D7620" w14:textId="77777777">
            <w:pPr>
              <w:pStyle w:val="tekstwtabeliTNR"/>
            </w:pPr>
            <w:r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648DF21A" w14:textId="101DF974">
            <w:pPr>
              <w:pStyle w:val="podpowiedzi"/>
              <w:rPr>
                <w:iCs/>
                <w:szCs w:val="16"/>
              </w:rPr>
            </w:pPr>
            <w:r>
              <w:t>Przeglądarka internetowa</w:t>
            </w:r>
          </w:p>
        </w:tc>
      </w:tr>
      <w:tr w:rsidR="64DAA53E" w:rsidTr="00D84910" w14:paraId="3DDB9233" w14:textId="77777777">
        <w:tc>
          <w:tcPr>
            <w:tcW w:w="1977" w:type="dxa"/>
            <w:shd w:val="clear" w:color="auto" w:fill="D9D9D9"/>
            <w:vAlign w:val="center"/>
          </w:tcPr>
          <w:p w:rsidR="00F91DA3" w:rsidP="64DAA53E" w:rsidRDefault="00F91DA3" w14:paraId="4880426D" w14:textId="77777777">
            <w:pPr>
              <w:pStyle w:val="tekstwtabeliTNR"/>
            </w:pPr>
            <w:r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9505DE4" w14:textId="4D44CC0B">
            <w:pPr>
              <w:pStyle w:val="podpowiedzi"/>
            </w:pPr>
            <w:r>
              <w:t>Dostęp do aplikacji poprzez przeglądarki internetowe</w:t>
            </w:r>
          </w:p>
        </w:tc>
      </w:tr>
      <w:tr w:rsidR="64DAA53E" w:rsidTr="00D84910" w14:paraId="4B8CDB20" w14:textId="77777777">
        <w:tc>
          <w:tcPr>
            <w:tcW w:w="1977" w:type="dxa"/>
            <w:shd w:val="clear" w:color="auto" w:fill="D9D9D9"/>
            <w:vAlign w:val="center"/>
          </w:tcPr>
          <w:p w:rsidR="77AF6FF9" w:rsidP="64DAA53E" w:rsidRDefault="77AF6FF9" w14:paraId="1BF906C6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6300257F" w14:textId="04DD510E">
            <w:pPr>
              <w:pStyle w:val="podpowiedzi"/>
              <w:rPr>
                <w:iCs/>
                <w:szCs w:val="16"/>
              </w:rPr>
            </w:pPr>
            <w:r>
              <w:t>Poprawnie działająca aplikacja webowa</w:t>
            </w:r>
          </w:p>
        </w:tc>
      </w:tr>
      <w:tr w:rsidR="64DAA53E" w:rsidTr="00D84910" w14:paraId="423D4EB2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3662AE48" w14:textId="77777777">
            <w:pPr>
              <w:pStyle w:val="tekstwtabeliTNR"/>
            </w:pPr>
            <w:r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64DAA53E" w:rsidP="64DAA53E" w:rsidRDefault="64DAA53E" w14:paraId="1C15ACE8" w14:textId="28BB24C5">
            <w:pPr>
              <w:pStyle w:val="podpowiedzi"/>
              <w:rPr>
                <w:iCs/>
                <w:szCs w:val="16"/>
              </w:rPr>
            </w:pPr>
            <w:r>
              <w:t>Maciej Kucharski</w:t>
            </w:r>
          </w:p>
        </w:tc>
      </w:tr>
      <w:tr w:rsidR="64DAA53E" w:rsidTr="00D84910" w14:paraId="7BDCFB4A" w14:textId="77777777">
        <w:tc>
          <w:tcPr>
            <w:tcW w:w="1977" w:type="dxa"/>
            <w:shd w:val="clear" w:color="auto" w:fill="D9D9D9"/>
            <w:vAlign w:val="center"/>
          </w:tcPr>
          <w:p w:rsidR="45807786" w:rsidP="64DAA53E" w:rsidRDefault="45807786" w14:paraId="40CDAE59" w14:textId="77777777">
            <w:pPr>
              <w:pStyle w:val="tekstwtabeliTNR"/>
            </w:pPr>
            <w: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45807786" w:rsidP="64DAA53E" w:rsidRDefault="45807786" w14:paraId="700C81BF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4FBC5CDE" w14:textId="09D0F2CD">
      <w:pPr>
        <w:rPr>
          <w:szCs w:val="24"/>
        </w:rPr>
      </w:pPr>
    </w:p>
    <w:p w:rsidR="00437B3D" w:rsidP="00EA456B" w:rsidRDefault="00437B3D" w14:paraId="202E18C8" w14:textId="77777777">
      <w:pPr>
        <w:pStyle w:val="Heading1"/>
      </w:pPr>
      <w:r>
        <w:t>Odwołania do literatury</w:t>
      </w:r>
    </w:p>
    <w:p w:rsidRPr="002A463E" w:rsidR="002A463E" w:rsidP="002A463E" w:rsidRDefault="00437B3D" w14:paraId="23796868" w14:textId="77777777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Pr="00437B3D" w:rsidR="00437B3D" w:rsidP="00EA456B" w:rsidRDefault="00437B3D" w14:paraId="03A716A8" w14:textId="77777777">
      <w:pPr>
        <w:pStyle w:val="Heading1"/>
      </w:pPr>
      <w:r>
        <w:t>Załączniki</w:t>
      </w:r>
    </w:p>
    <w:sectPr w:rsidRPr="00437B3D" w:rsidR="00437B3D" w:rsidSect="00BD50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910" w:rsidRDefault="00D84910" w14:paraId="25452DD8" w14:textId="77777777">
      <w:r>
        <w:separator/>
      </w:r>
    </w:p>
  </w:endnote>
  <w:endnote w:type="continuationSeparator" w:id="0">
    <w:p w:rsidR="00D84910" w:rsidRDefault="00D84910" w14:paraId="17798B3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F90" w:rsidRDefault="00732F90" w14:paraId="5EBCDE2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2512D" w:rsidR="00732F90" w:rsidP="00613487" w:rsidRDefault="00732F90" w14:paraId="38C53D05" w14:textId="77777777">
    <w:pPr>
      <w:pStyle w:val="Footer"/>
      <w:pBdr>
        <w:top w:val="single" w:color="000000" w:sz="4" w:space="1"/>
      </w:pBdr>
      <w:tabs>
        <w:tab w:val="clear" w:pos="9072"/>
        <w:tab w:val="center" w:pos="7938"/>
      </w:tabs>
      <w:ind w:firstLine="0"/>
    </w:pP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FILENAME </w:instrText>
    </w:r>
    <w:r>
      <w:rPr>
        <w:rStyle w:val="PageNumber"/>
        <w:rFonts w:cs="Arial"/>
        <w:sz w:val="16"/>
      </w:rPr>
      <w:fldChar w:fldCharType="separate"/>
    </w:r>
    <w:r>
      <w:rPr>
        <w:rStyle w:val="PageNumber"/>
        <w:rFonts w:cs="Arial"/>
        <w:noProof/>
        <w:sz w:val="16"/>
      </w:rPr>
      <w:t>03_SWS-GrA(XYZ)_v0.docx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>
      <w:rPr>
        <w:rStyle w:val="PageNumber"/>
        <w:rFonts w:cs="Arial"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>
      <w:rPr>
        <w:rStyle w:val="PageNumber"/>
        <w:rFonts w:cs="Arial"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t xml:space="preserve">Data ostatniego wydruku: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PRINTDATE  \@ "dd MMM yyyy HH:mm" </w:instrText>
    </w:r>
    <w:r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noProof/>
        <w:sz w:val="16"/>
      </w:rPr>
      <w:t>10 mar 2019 09:40</w:t>
    </w:r>
    <w:r>
      <w:rPr>
        <w:rStyle w:val="PageNumber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F90" w:rsidRDefault="00732F90" w14:paraId="1C53F4E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910" w:rsidRDefault="00D84910" w14:paraId="332C859F" w14:textId="77777777">
      <w:r>
        <w:separator/>
      </w:r>
    </w:p>
  </w:footnote>
  <w:footnote w:type="continuationSeparator" w:id="0">
    <w:p w:rsidR="00D84910" w:rsidRDefault="00D84910" w14:paraId="2C5EF8C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F90" w:rsidRDefault="00732F90" w14:paraId="652C0D5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D503A" w:rsidR="00732F90" w:rsidP="00BD503A" w:rsidRDefault="00732F90" w14:paraId="00EE5741" w14:textId="77777777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A463E" w:rsidR="00732F90" w:rsidP="002A463E" w:rsidRDefault="00732F90" w14:paraId="2551141F" w14:textId="77777777">
    <w:pPr>
      <w:pStyle w:val="BodyText2"/>
      <w:spacing w:line="240" w:lineRule="auto"/>
      <w:rPr>
        <w:rFonts w:ascii="Courier New" w:hAnsi="Courier New" w:cs="Courier New"/>
        <w:lang w:val="en-GB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70691382" textId="31826459" start="0" length="10" invalidationStart="0" invalidationLength="10" id="vbJP8ysk"/>
    <int:ParagraphRange paragraphId="1315054695" textId="1605794609" start="20" length="12" invalidationStart="20" invalidationLength="12" id="CyV7hfzr"/>
    <int:ParagraphRange paragraphId="1315054695" textId="1998873264" start="20" length="12" invalidationStart="20" invalidationLength="12" id="xYXjq1oa"/>
    <int:ParagraphRange paragraphId="1895603601" textId="436016938" start="20" length="12" invalidationStart="20" invalidationLength="12" id="wMdOHN3s"/>
    <int:ParagraphRange paragraphId="1699410454" textId="559001571" start="197" length="10" invalidationStart="197" invalidationLength="10" id="S7vw2ndt"/>
    <int:ParagraphRange paragraphId="1003839497" textId="1304733979" start="0" length="10" invalidationStart="0" invalidationLength="10" id="K0IUrsN9"/>
  </int:Manifest>
  <int:Observations>
    <int:Content id="vbJP8ysk">
      <int:Rejection type="LegacyProofing"/>
    </int:Content>
    <int:Content id="CyV7hfzr">
      <int:Rejection type="LegacyProofing"/>
    </int:Content>
    <int:Content id="xYXjq1oa">
      <int:Rejection type="LegacyProofing"/>
    </int:Content>
    <int:Content id="wMdOHN3s">
      <int:Rejection type="LegacyProofing"/>
    </int:Content>
    <int:Content id="S7vw2ndt">
      <int:Rejection type="LegacyProofing"/>
    </int:Content>
    <int:Content id="K0IUrsN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21"/>
    <w:multiLevelType w:val="multilevel"/>
    <w:tmpl w:val="86E45B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7262E8"/>
    <w:multiLevelType w:val="hybridMultilevel"/>
    <w:tmpl w:val="37B69B4C"/>
    <w:lvl w:ilvl="0" w:tplc="1EC4A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804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B6F3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EABD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CC8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FA5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81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A23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072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8B62B7A"/>
    <w:multiLevelType w:val="hybridMultilevel"/>
    <w:tmpl w:val="4AB0A22E"/>
    <w:lvl w:ilvl="0" w:tplc="2ACE74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C4E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840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2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F49C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14E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D24F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84D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FCC6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3A0B7B01"/>
    <w:multiLevelType w:val="hybridMultilevel"/>
    <w:tmpl w:val="4442EE4C"/>
    <w:lvl w:ilvl="0" w:tplc="5E02E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D81D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D86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FAF4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887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8691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24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C2D7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65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1B3876"/>
    <w:multiLevelType w:val="hybridMultilevel"/>
    <w:tmpl w:val="ADBA60EA"/>
    <w:lvl w:ilvl="0" w:tplc="7F8235BC">
      <w:start w:val="1"/>
      <w:numFmt w:val="decimal"/>
      <w:lvlText w:val="%1."/>
      <w:lvlJc w:val="left"/>
      <w:pPr>
        <w:ind w:left="720" w:hanging="360"/>
      </w:pPr>
    </w:lvl>
    <w:lvl w:ilvl="1" w:tplc="DF960DAE">
      <w:start w:val="1"/>
      <w:numFmt w:val="lowerLetter"/>
      <w:lvlText w:val="%2."/>
      <w:lvlJc w:val="left"/>
      <w:pPr>
        <w:ind w:left="1440" w:hanging="360"/>
      </w:pPr>
    </w:lvl>
    <w:lvl w:ilvl="2" w:tplc="16E6FDF2">
      <w:start w:val="1"/>
      <w:numFmt w:val="lowerRoman"/>
      <w:lvlText w:val="%3."/>
      <w:lvlJc w:val="right"/>
      <w:pPr>
        <w:ind w:left="2160" w:hanging="180"/>
      </w:pPr>
    </w:lvl>
    <w:lvl w:ilvl="3" w:tplc="C3FA0258">
      <w:start w:val="1"/>
      <w:numFmt w:val="decimal"/>
      <w:lvlText w:val="%4."/>
      <w:lvlJc w:val="left"/>
      <w:pPr>
        <w:ind w:left="2880" w:hanging="360"/>
      </w:pPr>
    </w:lvl>
    <w:lvl w:ilvl="4" w:tplc="551A51FA">
      <w:start w:val="1"/>
      <w:numFmt w:val="lowerLetter"/>
      <w:lvlText w:val="%5."/>
      <w:lvlJc w:val="left"/>
      <w:pPr>
        <w:ind w:left="3600" w:hanging="360"/>
      </w:pPr>
    </w:lvl>
    <w:lvl w:ilvl="5" w:tplc="6764CFC6">
      <w:start w:val="1"/>
      <w:numFmt w:val="lowerRoman"/>
      <w:lvlText w:val="%6."/>
      <w:lvlJc w:val="right"/>
      <w:pPr>
        <w:ind w:left="4320" w:hanging="180"/>
      </w:pPr>
    </w:lvl>
    <w:lvl w:ilvl="6" w:tplc="5DC6F5D4">
      <w:start w:val="1"/>
      <w:numFmt w:val="decimal"/>
      <w:lvlText w:val="%7."/>
      <w:lvlJc w:val="left"/>
      <w:pPr>
        <w:ind w:left="5040" w:hanging="360"/>
      </w:pPr>
    </w:lvl>
    <w:lvl w:ilvl="7" w:tplc="8BF81E4E">
      <w:start w:val="1"/>
      <w:numFmt w:val="lowerLetter"/>
      <w:lvlText w:val="%8."/>
      <w:lvlJc w:val="left"/>
      <w:pPr>
        <w:ind w:left="5760" w:hanging="360"/>
      </w:pPr>
    </w:lvl>
    <w:lvl w:ilvl="8" w:tplc="0180EE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3A5692"/>
    <w:multiLevelType w:val="hybridMultilevel"/>
    <w:tmpl w:val="207A2BB6"/>
    <w:lvl w:ilvl="0" w:tplc="58762ED4">
      <w:numFmt w:val="none"/>
      <w:lvlText w:val=""/>
      <w:lvlJc w:val="left"/>
      <w:pPr>
        <w:tabs>
          <w:tab w:val="num" w:pos="360"/>
        </w:tabs>
      </w:pPr>
    </w:lvl>
    <w:lvl w:ilvl="1" w:tplc="03227B9E">
      <w:start w:val="1"/>
      <w:numFmt w:val="lowerLetter"/>
      <w:lvlText w:val="%2."/>
      <w:lvlJc w:val="left"/>
      <w:pPr>
        <w:ind w:left="1440" w:hanging="360"/>
      </w:pPr>
    </w:lvl>
    <w:lvl w:ilvl="2" w:tplc="CB4CA08C">
      <w:start w:val="1"/>
      <w:numFmt w:val="lowerRoman"/>
      <w:lvlText w:val="%3."/>
      <w:lvlJc w:val="right"/>
      <w:pPr>
        <w:ind w:left="2160" w:hanging="180"/>
      </w:pPr>
    </w:lvl>
    <w:lvl w:ilvl="3" w:tplc="985A52BC">
      <w:start w:val="1"/>
      <w:numFmt w:val="decimal"/>
      <w:lvlText w:val="%4."/>
      <w:lvlJc w:val="left"/>
      <w:pPr>
        <w:ind w:left="2880" w:hanging="360"/>
      </w:pPr>
    </w:lvl>
    <w:lvl w:ilvl="4" w:tplc="830CCB16">
      <w:start w:val="1"/>
      <w:numFmt w:val="lowerLetter"/>
      <w:lvlText w:val="%5."/>
      <w:lvlJc w:val="left"/>
      <w:pPr>
        <w:ind w:left="3600" w:hanging="360"/>
      </w:pPr>
    </w:lvl>
    <w:lvl w:ilvl="5" w:tplc="9FA2A6A8">
      <w:start w:val="1"/>
      <w:numFmt w:val="lowerRoman"/>
      <w:lvlText w:val="%6."/>
      <w:lvlJc w:val="right"/>
      <w:pPr>
        <w:ind w:left="4320" w:hanging="180"/>
      </w:pPr>
    </w:lvl>
    <w:lvl w:ilvl="6" w:tplc="26C0D5EE">
      <w:start w:val="1"/>
      <w:numFmt w:val="decimal"/>
      <w:lvlText w:val="%7."/>
      <w:lvlJc w:val="left"/>
      <w:pPr>
        <w:ind w:left="5040" w:hanging="360"/>
      </w:pPr>
    </w:lvl>
    <w:lvl w:ilvl="7" w:tplc="C666C25E">
      <w:start w:val="1"/>
      <w:numFmt w:val="lowerLetter"/>
      <w:lvlText w:val="%8."/>
      <w:lvlJc w:val="left"/>
      <w:pPr>
        <w:ind w:left="5760" w:hanging="360"/>
      </w:pPr>
    </w:lvl>
    <w:lvl w:ilvl="8" w:tplc="40D482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60130A0F"/>
    <w:multiLevelType w:val="hybridMultilevel"/>
    <w:tmpl w:val="3E4E8C7A"/>
    <w:lvl w:ilvl="0" w:tplc="9AAE73BC">
      <w:start w:val="1"/>
      <w:numFmt w:val="decimal"/>
      <w:lvlText w:val="%1."/>
      <w:lvlJc w:val="left"/>
      <w:pPr>
        <w:ind w:left="720" w:hanging="360"/>
      </w:pPr>
    </w:lvl>
    <w:lvl w:ilvl="1" w:tplc="7892144C">
      <w:start w:val="1"/>
      <w:numFmt w:val="lowerLetter"/>
      <w:lvlText w:val="%2."/>
      <w:lvlJc w:val="left"/>
      <w:pPr>
        <w:ind w:left="1440" w:hanging="360"/>
      </w:pPr>
    </w:lvl>
    <w:lvl w:ilvl="2" w:tplc="1EFAAC68">
      <w:start w:val="1"/>
      <w:numFmt w:val="lowerRoman"/>
      <w:lvlText w:val="%3."/>
      <w:lvlJc w:val="right"/>
      <w:pPr>
        <w:ind w:left="2160" w:hanging="180"/>
      </w:pPr>
    </w:lvl>
    <w:lvl w:ilvl="3" w:tplc="C0AE4880">
      <w:start w:val="1"/>
      <w:numFmt w:val="decimal"/>
      <w:lvlText w:val="%4."/>
      <w:lvlJc w:val="left"/>
      <w:pPr>
        <w:ind w:left="2880" w:hanging="360"/>
      </w:pPr>
    </w:lvl>
    <w:lvl w:ilvl="4" w:tplc="E11EF734">
      <w:start w:val="1"/>
      <w:numFmt w:val="lowerLetter"/>
      <w:lvlText w:val="%5."/>
      <w:lvlJc w:val="left"/>
      <w:pPr>
        <w:ind w:left="3600" w:hanging="360"/>
      </w:pPr>
    </w:lvl>
    <w:lvl w:ilvl="5" w:tplc="4600EA30">
      <w:start w:val="1"/>
      <w:numFmt w:val="lowerRoman"/>
      <w:lvlText w:val="%6."/>
      <w:lvlJc w:val="right"/>
      <w:pPr>
        <w:ind w:left="4320" w:hanging="180"/>
      </w:pPr>
    </w:lvl>
    <w:lvl w:ilvl="6" w:tplc="F5DCA61A">
      <w:start w:val="1"/>
      <w:numFmt w:val="decimal"/>
      <w:lvlText w:val="%7."/>
      <w:lvlJc w:val="left"/>
      <w:pPr>
        <w:ind w:left="5040" w:hanging="360"/>
      </w:pPr>
    </w:lvl>
    <w:lvl w:ilvl="7" w:tplc="B30663B0">
      <w:start w:val="1"/>
      <w:numFmt w:val="lowerLetter"/>
      <w:lvlText w:val="%8."/>
      <w:lvlJc w:val="left"/>
      <w:pPr>
        <w:ind w:left="5760" w:hanging="360"/>
      </w:pPr>
    </w:lvl>
    <w:lvl w:ilvl="8" w:tplc="E7680B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A865515"/>
    <w:multiLevelType w:val="hybridMultilevel"/>
    <w:tmpl w:val="A0E02AB8"/>
    <w:lvl w:ilvl="0" w:tplc="3F96ECBA">
      <w:start w:val="1"/>
      <w:numFmt w:val="decimal"/>
      <w:lvlText w:val="%1."/>
      <w:lvlJc w:val="left"/>
      <w:pPr>
        <w:ind w:left="720" w:hanging="360"/>
      </w:pPr>
    </w:lvl>
    <w:lvl w:ilvl="1" w:tplc="3956F6A2">
      <w:start w:val="1"/>
      <w:numFmt w:val="lowerLetter"/>
      <w:lvlText w:val="%2."/>
      <w:lvlJc w:val="left"/>
      <w:pPr>
        <w:ind w:left="1440" w:hanging="360"/>
      </w:pPr>
    </w:lvl>
    <w:lvl w:ilvl="2" w:tplc="5F48A41A">
      <w:start w:val="1"/>
      <w:numFmt w:val="lowerRoman"/>
      <w:lvlText w:val="%3."/>
      <w:lvlJc w:val="right"/>
      <w:pPr>
        <w:ind w:left="2160" w:hanging="180"/>
      </w:pPr>
    </w:lvl>
    <w:lvl w:ilvl="3" w:tplc="165E8124">
      <w:start w:val="1"/>
      <w:numFmt w:val="decimal"/>
      <w:lvlText w:val="%4."/>
      <w:lvlJc w:val="left"/>
      <w:pPr>
        <w:ind w:left="2880" w:hanging="360"/>
      </w:pPr>
    </w:lvl>
    <w:lvl w:ilvl="4" w:tplc="AC3E3DB8">
      <w:start w:val="1"/>
      <w:numFmt w:val="lowerLetter"/>
      <w:lvlText w:val="%5."/>
      <w:lvlJc w:val="left"/>
      <w:pPr>
        <w:ind w:left="3600" w:hanging="360"/>
      </w:pPr>
    </w:lvl>
    <w:lvl w:ilvl="5" w:tplc="3DF2E8D6">
      <w:start w:val="1"/>
      <w:numFmt w:val="lowerRoman"/>
      <w:lvlText w:val="%6."/>
      <w:lvlJc w:val="right"/>
      <w:pPr>
        <w:ind w:left="4320" w:hanging="180"/>
      </w:pPr>
    </w:lvl>
    <w:lvl w:ilvl="6" w:tplc="EABA6BEC">
      <w:start w:val="1"/>
      <w:numFmt w:val="decimal"/>
      <w:lvlText w:val="%7."/>
      <w:lvlJc w:val="left"/>
      <w:pPr>
        <w:ind w:left="5040" w:hanging="360"/>
      </w:pPr>
    </w:lvl>
    <w:lvl w:ilvl="7" w:tplc="A006862A">
      <w:start w:val="1"/>
      <w:numFmt w:val="lowerLetter"/>
      <w:lvlText w:val="%8."/>
      <w:lvlJc w:val="left"/>
      <w:pPr>
        <w:ind w:left="5760" w:hanging="360"/>
      </w:pPr>
    </w:lvl>
    <w:lvl w:ilvl="8" w:tplc="6C42AC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71F13"/>
    <w:multiLevelType w:val="hybridMultilevel"/>
    <w:tmpl w:val="8F1474B4"/>
    <w:lvl w:ilvl="0" w:tplc="A588F7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2265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D2C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0A85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6CC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7AC8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748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2F5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604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884010"/>
    <w:multiLevelType w:val="hybridMultilevel"/>
    <w:tmpl w:val="AF8294B0"/>
    <w:lvl w:ilvl="0" w:tplc="917810CC">
      <w:start w:val="1"/>
      <w:numFmt w:val="decimal"/>
      <w:lvlText w:val="%1."/>
      <w:lvlJc w:val="left"/>
      <w:pPr>
        <w:ind w:left="720" w:hanging="360"/>
      </w:pPr>
    </w:lvl>
    <w:lvl w:ilvl="1" w:tplc="C2526BA0">
      <w:start w:val="1"/>
      <w:numFmt w:val="lowerLetter"/>
      <w:lvlText w:val="%2."/>
      <w:lvlJc w:val="left"/>
      <w:pPr>
        <w:ind w:left="1440" w:hanging="360"/>
      </w:pPr>
    </w:lvl>
    <w:lvl w:ilvl="2" w:tplc="4420EFE0">
      <w:start w:val="1"/>
      <w:numFmt w:val="lowerRoman"/>
      <w:lvlText w:val="%3."/>
      <w:lvlJc w:val="right"/>
      <w:pPr>
        <w:ind w:left="2160" w:hanging="180"/>
      </w:pPr>
    </w:lvl>
    <w:lvl w:ilvl="3" w:tplc="EE20D960">
      <w:start w:val="1"/>
      <w:numFmt w:val="decimal"/>
      <w:lvlText w:val="%4."/>
      <w:lvlJc w:val="left"/>
      <w:pPr>
        <w:ind w:left="2880" w:hanging="360"/>
      </w:pPr>
    </w:lvl>
    <w:lvl w:ilvl="4" w:tplc="DC06888E">
      <w:start w:val="1"/>
      <w:numFmt w:val="lowerLetter"/>
      <w:lvlText w:val="%5."/>
      <w:lvlJc w:val="left"/>
      <w:pPr>
        <w:ind w:left="3600" w:hanging="360"/>
      </w:pPr>
    </w:lvl>
    <w:lvl w:ilvl="5" w:tplc="144CECDC">
      <w:start w:val="1"/>
      <w:numFmt w:val="lowerRoman"/>
      <w:lvlText w:val="%6."/>
      <w:lvlJc w:val="right"/>
      <w:pPr>
        <w:ind w:left="4320" w:hanging="180"/>
      </w:pPr>
    </w:lvl>
    <w:lvl w:ilvl="6" w:tplc="48B0F028">
      <w:start w:val="1"/>
      <w:numFmt w:val="decimal"/>
      <w:lvlText w:val="%7."/>
      <w:lvlJc w:val="left"/>
      <w:pPr>
        <w:ind w:left="5040" w:hanging="360"/>
      </w:pPr>
    </w:lvl>
    <w:lvl w:ilvl="7" w:tplc="DF682294">
      <w:start w:val="1"/>
      <w:numFmt w:val="lowerLetter"/>
      <w:lvlText w:val="%8."/>
      <w:lvlJc w:val="left"/>
      <w:pPr>
        <w:ind w:left="5760" w:hanging="360"/>
      </w:pPr>
    </w:lvl>
    <w:lvl w:ilvl="8" w:tplc="FE3E3F9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6"/>
  </w:num>
  <w:num w:numId="10">
    <w:abstractNumId w:val="5"/>
  </w:num>
  <w:num w:numId="11">
    <w:abstractNumId w:val="18"/>
  </w:num>
  <w:num w:numId="12">
    <w:abstractNumId w:val="8"/>
  </w:num>
  <w:num w:numId="13">
    <w:abstractNumId w:val="2"/>
  </w:num>
  <w:num w:numId="14">
    <w:abstractNumId w:val="0"/>
  </w:num>
  <w:num w:numId="15">
    <w:abstractNumId w:val="0"/>
  </w:num>
  <w:num w:numId="16">
    <w:abstractNumId w:val="12"/>
  </w:num>
  <w:num w:numId="17">
    <w:abstractNumId w:val="14"/>
  </w:num>
  <w:num w:numId="18">
    <w:abstractNumId w:val="14"/>
  </w:num>
  <w:num w:numId="19">
    <w:abstractNumId w:val="14"/>
  </w:num>
  <w:num w:numId="20">
    <w:abstractNumId w:val="0"/>
  </w:num>
  <w:num w:numId="21">
    <w:abstractNumId w:val="1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3"/>
  </w:num>
  <w:num w:numId="46">
    <w:abstractNumId w:val="9"/>
  </w:num>
  <w:num w:numId="4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proofState w:spelling="clean" w:grammar="dirty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044E"/>
    <w:rsid w:val="00063AE6"/>
    <w:rsid w:val="00063D0C"/>
    <w:rsid w:val="00064FBF"/>
    <w:rsid w:val="00065B0C"/>
    <w:rsid w:val="000818C2"/>
    <w:rsid w:val="00095BB6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949A6"/>
    <w:rsid w:val="0019753E"/>
    <w:rsid w:val="001A0338"/>
    <w:rsid w:val="001A2C7E"/>
    <w:rsid w:val="001B0F90"/>
    <w:rsid w:val="001B18CC"/>
    <w:rsid w:val="001B53F5"/>
    <w:rsid w:val="001C64A8"/>
    <w:rsid w:val="001D1D61"/>
    <w:rsid w:val="001D7EAB"/>
    <w:rsid w:val="001E75B4"/>
    <w:rsid w:val="00204C06"/>
    <w:rsid w:val="00204F59"/>
    <w:rsid w:val="00237CBA"/>
    <w:rsid w:val="00244166"/>
    <w:rsid w:val="00246CB1"/>
    <w:rsid w:val="00254C3E"/>
    <w:rsid w:val="00284D78"/>
    <w:rsid w:val="002A0E68"/>
    <w:rsid w:val="002A463E"/>
    <w:rsid w:val="002A4A46"/>
    <w:rsid w:val="002AC4DC"/>
    <w:rsid w:val="002B2018"/>
    <w:rsid w:val="002C5331"/>
    <w:rsid w:val="002C781B"/>
    <w:rsid w:val="0032512D"/>
    <w:rsid w:val="00336F74"/>
    <w:rsid w:val="0034003C"/>
    <w:rsid w:val="00342FB9"/>
    <w:rsid w:val="00343996"/>
    <w:rsid w:val="00351474"/>
    <w:rsid w:val="00351C9C"/>
    <w:rsid w:val="003643A2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4156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42E0D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25E41"/>
    <w:rsid w:val="006B1F24"/>
    <w:rsid w:val="006D66C9"/>
    <w:rsid w:val="006F5A48"/>
    <w:rsid w:val="00704793"/>
    <w:rsid w:val="00714CD9"/>
    <w:rsid w:val="00732F90"/>
    <w:rsid w:val="00742BCF"/>
    <w:rsid w:val="00747416"/>
    <w:rsid w:val="00750A41"/>
    <w:rsid w:val="00774D3F"/>
    <w:rsid w:val="00784EDB"/>
    <w:rsid w:val="007A7541"/>
    <w:rsid w:val="007B23A4"/>
    <w:rsid w:val="007E2B87"/>
    <w:rsid w:val="007F71C3"/>
    <w:rsid w:val="008023A9"/>
    <w:rsid w:val="00821499"/>
    <w:rsid w:val="00834FC8"/>
    <w:rsid w:val="008479A0"/>
    <w:rsid w:val="00852C37"/>
    <w:rsid w:val="00881C16"/>
    <w:rsid w:val="008928C8"/>
    <w:rsid w:val="008A30F7"/>
    <w:rsid w:val="008A7243"/>
    <w:rsid w:val="008B0353"/>
    <w:rsid w:val="008E0427"/>
    <w:rsid w:val="008E2F82"/>
    <w:rsid w:val="008E402A"/>
    <w:rsid w:val="008F365F"/>
    <w:rsid w:val="00920B0A"/>
    <w:rsid w:val="0092175D"/>
    <w:rsid w:val="00923B6A"/>
    <w:rsid w:val="009325E0"/>
    <w:rsid w:val="00935DBE"/>
    <w:rsid w:val="009671D1"/>
    <w:rsid w:val="00970065"/>
    <w:rsid w:val="009949CF"/>
    <w:rsid w:val="009B52AE"/>
    <w:rsid w:val="009C4FF7"/>
    <w:rsid w:val="00A27180"/>
    <w:rsid w:val="00A32660"/>
    <w:rsid w:val="00A35CB2"/>
    <w:rsid w:val="00A43E32"/>
    <w:rsid w:val="00A75153"/>
    <w:rsid w:val="00A76465"/>
    <w:rsid w:val="00A7646E"/>
    <w:rsid w:val="00A85047"/>
    <w:rsid w:val="00A9652D"/>
    <w:rsid w:val="00AA5B36"/>
    <w:rsid w:val="00AB0C2D"/>
    <w:rsid w:val="00AC04D3"/>
    <w:rsid w:val="00AC1977"/>
    <w:rsid w:val="00AE69F0"/>
    <w:rsid w:val="00B00366"/>
    <w:rsid w:val="00B32879"/>
    <w:rsid w:val="00B4045D"/>
    <w:rsid w:val="00B41478"/>
    <w:rsid w:val="00B63ABA"/>
    <w:rsid w:val="00B64A5A"/>
    <w:rsid w:val="00B67D35"/>
    <w:rsid w:val="00B750CC"/>
    <w:rsid w:val="00B95BE9"/>
    <w:rsid w:val="00B97709"/>
    <w:rsid w:val="00BB309C"/>
    <w:rsid w:val="00BD503A"/>
    <w:rsid w:val="00BF42E4"/>
    <w:rsid w:val="00C010CB"/>
    <w:rsid w:val="00C150FA"/>
    <w:rsid w:val="00C156A1"/>
    <w:rsid w:val="00C71F60"/>
    <w:rsid w:val="00C74FAC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1EF2"/>
    <w:rsid w:val="00D06221"/>
    <w:rsid w:val="00D07AB3"/>
    <w:rsid w:val="00D11B23"/>
    <w:rsid w:val="00D43452"/>
    <w:rsid w:val="00D46993"/>
    <w:rsid w:val="00D84910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  <w:rsid w:val="011603CC"/>
    <w:rsid w:val="018F4D50"/>
    <w:rsid w:val="01AD4E94"/>
    <w:rsid w:val="02069B58"/>
    <w:rsid w:val="02B1D42D"/>
    <w:rsid w:val="03F77027"/>
    <w:rsid w:val="06A296D8"/>
    <w:rsid w:val="06ABE347"/>
    <w:rsid w:val="06F47995"/>
    <w:rsid w:val="06FE9CC2"/>
    <w:rsid w:val="07854550"/>
    <w:rsid w:val="0B9780A8"/>
    <w:rsid w:val="0CF3B6EF"/>
    <w:rsid w:val="0D1B24CB"/>
    <w:rsid w:val="0E732D2D"/>
    <w:rsid w:val="10630445"/>
    <w:rsid w:val="1083C109"/>
    <w:rsid w:val="114BEE47"/>
    <w:rsid w:val="11D28226"/>
    <w:rsid w:val="129E0CF4"/>
    <w:rsid w:val="13896A30"/>
    <w:rsid w:val="14E799B0"/>
    <w:rsid w:val="1512618B"/>
    <w:rsid w:val="157C4A2A"/>
    <w:rsid w:val="15B7AC72"/>
    <w:rsid w:val="17717E17"/>
    <w:rsid w:val="185CDB53"/>
    <w:rsid w:val="187603B0"/>
    <w:rsid w:val="19F8ABB4"/>
    <w:rsid w:val="1A019559"/>
    <w:rsid w:val="1AE4C77C"/>
    <w:rsid w:val="1B2B570E"/>
    <w:rsid w:val="1BC699FE"/>
    <w:rsid w:val="1CC25173"/>
    <w:rsid w:val="1CF56E1C"/>
    <w:rsid w:val="1D626A5F"/>
    <w:rsid w:val="1E534292"/>
    <w:rsid w:val="1E569C91"/>
    <w:rsid w:val="1E64319D"/>
    <w:rsid w:val="1E75E870"/>
    <w:rsid w:val="1ECC1CD7"/>
    <w:rsid w:val="2011B8D1"/>
    <w:rsid w:val="202AE12E"/>
    <w:rsid w:val="20F4438E"/>
    <w:rsid w:val="21963D68"/>
    <w:rsid w:val="21F65633"/>
    <w:rsid w:val="2203BD99"/>
    <w:rsid w:val="23495993"/>
    <w:rsid w:val="23E8AAF0"/>
    <w:rsid w:val="24E1F86F"/>
    <w:rsid w:val="25385CEA"/>
    <w:rsid w:val="25E73602"/>
    <w:rsid w:val="26A12949"/>
    <w:rsid w:val="26CC55CB"/>
    <w:rsid w:val="27830663"/>
    <w:rsid w:val="27C6CE62"/>
    <w:rsid w:val="2868262C"/>
    <w:rsid w:val="2872FF1D"/>
    <w:rsid w:val="2884D16C"/>
    <w:rsid w:val="2896E124"/>
    <w:rsid w:val="28ABEE2B"/>
    <w:rsid w:val="2A1D5C53"/>
    <w:rsid w:val="2B2B42C7"/>
    <w:rsid w:val="2EE240A1"/>
    <w:rsid w:val="3085FE88"/>
    <w:rsid w:val="323A6A66"/>
    <w:rsid w:val="32B440CA"/>
    <w:rsid w:val="3345FBEC"/>
    <w:rsid w:val="337C053D"/>
    <w:rsid w:val="33B5B1C4"/>
    <w:rsid w:val="346080F4"/>
    <w:rsid w:val="34D9944B"/>
    <w:rsid w:val="35518225"/>
    <w:rsid w:val="3633C086"/>
    <w:rsid w:val="366A03F7"/>
    <w:rsid w:val="37332748"/>
    <w:rsid w:val="37E11579"/>
    <w:rsid w:val="3804F780"/>
    <w:rsid w:val="398083D0"/>
    <w:rsid w:val="3A8A0D98"/>
    <w:rsid w:val="3B18B63B"/>
    <w:rsid w:val="3D27B495"/>
    <w:rsid w:val="3DFC5046"/>
    <w:rsid w:val="3E198791"/>
    <w:rsid w:val="42027BC6"/>
    <w:rsid w:val="42DE4D43"/>
    <w:rsid w:val="43128D49"/>
    <w:rsid w:val="43FE62B6"/>
    <w:rsid w:val="4495354D"/>
    <w:rsid w:val="454369D9"/>
    <w:rsid w:val="45807786"/>
    <w:rsid w:val="45E4688F"/>
    <w:rsid w:val="46FF801F"/>
    <w:rsid w:val="471405FB"/>
    <w:rsid w:val="487DCD22"/>
    <w:rsid w:val="48AFD65C"/>
    <w:rsid w:val="494D8EC7"/>
    <w:rsid w:val="4968A670"/>
    <w:rsid w:val="4A1440AE"/>
    <w:rsid w:val="4CF756CB"/>
    <w:rsid w:val="4D6A0100"/>
    <w:rsid w:val="4E553FF0"/>
    <w:rsid w:val="4EEC8AB8"/>
    <w:rsid w:val="4F05D161"/>
    <w:rsid w:val="4F9ADBEA"/>
    <w:rsid w:val="509C630F"/>
    <w:rsid w:val="515013B7"/>
    <w:rsid w:val="51C53848"/>
    <w:rsid w:val="51CAC7EE"/>
    <w:rsid w:val="52062A36"/>
    <w:rsid w:val="52AF7227"/>
    <w:rsid w:val="52D27CAC"/>
    <w:rsid w:val="531DD822"/>
    <w:rsid w:val="5338390C"/>
    <w:rsid w:val="54A735CA"/>
    <w:rsid w:val="54FB185B"/>
    <w:rsid w:val="5540A109"/>
    <w:rsid w:val="559F1C0A"/>
    <w:rsid w:val="566B54E5"/>
    <w:rsid w:val="5730702A"/>
    <w:rsid w:val="57A5EDCF"/>
    <w:rsid w:val="57B6F876"/>
    <w:rsid w:val="589BDE72"/>
    <w:rsid w:val="58F4130E"/>
    <w:rsid w:val="5910CF37"/>
    <w:rsid w:val="5912DDA0"/>
    <w:rsid w:val="5AAC9F98"/>
    <w:rsid w:val="5EA8F6AF"/>
    <w:rsid w:val="5EBD85BD"/>
    <w:rsid w:val="5F11BE4A"/>
    <w:rsid w:val="60A6F057"/>
    <w:rsid w:val="6113EC9A"/>
    <w:rsid w:val="64DAA53E"/>
    <w:rsid w:val="65A4AFFF"/>
    <w:rsid w:val="65BE2979"/>
    <w:rsid w:val="6715ADED"/>
    <w:rsid w:val="6A4D4EAF"/>
    <w:rsid w:val="6A6C6267"/>
    <w:rsid w:val="6C668149"/>
    <w:rsid w:val="6D6A1D52"/>
    <w:rsid w:val="6DC93B5E"/>
    <w:rsid w:val="70DBB13F"/>
    <w:rsid w:val="70E6B7A4"/>
    <w:rsid w:val="7107123E"/>
    <w:rsid w:val="711D3643"/>
    <w:rsid w:val="729FDE47"/>
    <w:rsid w:val="731A059E"/>
    <w:rsid w:val="732E2243"/>
    <w:rsid w:val="73656A30"/>
    <w:rsid w:val="741E5866"/>
    <w:rsid w:val="754DBE43"/>
    <w:rsid w:val="758E2091"/>
    <w:rsid w:val="759F111E"/>
    <w:rsid w:val="75DFFA8E"/>
    <w:rsid w:val="75ECB5EF"/>
    <w:rsid w:val="76181542"/>
    <w:rsid w:val="765E12E8"/>
    <w:rsid w:val="768161B1"/>
    <w:rsid w:val="76F77E27"/>
    <w:rsid w:val="7731BD12"/>
    <w:rsid w:val="77AF6FF9"/>
    <w:rsid w:val="78AC3E89"/>
    <w:rsid w:val="78F1C989"/>
    <w:rsid w:val="79030460"/>
    <w:rsid w:val="791A79DF"/>
    <w:rsid w:val="792456B1"/>
    <w:rsid w:val="7943497C"/>
    <w:rsid w:val="7A940668"/>
    <w:rsid w:val="7ADF19DD"/>
    <w:rsid w:val="7B3E0D0F"/>
    <w:rsid w:val="7C0E52A2"/>
    <w:rsid w:val="7C5BF773"/>
    <w:rsid w:val="7E7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30F7"/>
    <w:pPr>
      <w:spacing w:line="276" w:lineRule="auto"/>
      <w:ind w:firstLine="357"/>
    </w:pPr>
    <w:rPr>
      <w:sz w:val="24"/>
      <w:lang w:eastAsia="pl-PL"/>
    </w:rPr>
  </w:style>
  <w:style w:type="paragraph" w:styleId="Heading1">
    <w:name w:val="heading 1"/>
    <w:basedOn w:val="Normal"/>
    <w:next w:val="Normal"/>
    <w:autoRedefine/>
    <w:qFormat/>
    <w:rsid w:val="00EA456B"/>
    <w:pPr>
      <w:keepNext/>
      <w:numPr>
        <w:numId w:val="14"/>
      </w:numPr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365051"/>
    <w:pPr>
      <w:keepNext/>
      <w:numPr>
        <w:ilvl w:val="1"/>
        <w:numId w:val="14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Heading3">
    <w:name w:val="heading 3"/>
    <w:basedOn w:val="Normal"/>
    <w:next w:val="Normal"/>
    <w:autoRedefine/>
    <w:qFormat/>
    <w:rsid w:val="003D2CA3"/>
    <w:pPr>
      <w:keepNext/>
      <w:numPr>
        <w:ilvl w:val="2"/>
        <w:numId w:val="14"/>
      </w:numPr>
      <w:spacing w:before="6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/>
      <w:b/>
      <w:bCs/>
      <w:sz w:val="22"/>
    </w:rPr>
  </w:style>
  <w:style w:type="character" w:styleId="tekstwtabeliZnak" w:customStyle="1">
    <w:name w:val="tekst_w_tabeli Znak"/>
    <w:link w:val="tekstwtabeli"/>
    <w:rsid w:val="001010C5"/>
    <w:rPr>
      <w:rFonts w:ascii="Arial" w:hAnsi="Arial"/>
      <w:bCs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komentarz" w:customStyle="1">
    <w:name w:val="komentarz"/>
    <w:basedOn w:val="Normal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styleId="wpiswtabeli" w:customStyle="1">
    <w:name w:val="wpis_w_tabeli"/>
    <w:autoRedefine/>
    <w:rsid w:val="005D58FD"/>
    <w:rPr>
      <w:rFonts w:ascii="Arial" w:hAnsi="Arial" w:cs="Arial"/>
      <w:b/>
      <w:bCs/>
      <w:sz w:val="16"/>
      <w:lang w:eastAsia="pl-PL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"/>
    <w:link w:val="tekstwtabeliZnak"/>
    <w:autoRedefine/>
    <w:rsid w:val="001010C5"/>
    <w:rPr>
      <w:rFonts w:ascii="Arial" w:hAnsi="Arial"/>
      <w:bCs/>
    </w:rPr>
  </w:style>
  <w:style w:type="paragraph" w:styleId="tekstwtabelicentr" w:customStyle="1">
    <w:name w:val="tekst_w_tabeli_centr"/>
    <w:basedOn w:val="tekstwtabeli"/>
    <w:pPr>
      <w:jc w:val="center"/>
    </w:pPr>
  </w:style>
  <w:style w:type="paragraph" w:styleId="tekstwtabeliTNR" w:customStyle="1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styleId="Tekstpodstawowykursywa" w:customStyle="1">
    <w:name w:val="Tekst podstawowy kursywa"/>
    <w:basedOn w:val="Normal"/>
    <w:rsid w:val="005D58FD"/>
    <w:pPr>
      <w:spacing w:before="240" w:after="120"/>
    </w:pPr>
    <w:rPr>
      <w:b/>
      <w:bCs/>
      <w:i/>
      <w:iCs/>
      <w:lang w:val="en-US"/>
    </w:rPr>
  </w:style>
  <w:style w:type="paragraph" w:styleId="komentarzZnak" w:customStyle="1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BodyText3">
    <w:name w:val="Body Text 3"/>
    <w:basedOn w:val="Normal"/>
    <w:rPr>
      <w:i/>
      <w:iCs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 w:val="0"/>
    </w:rPr>
  </w:style>
  <w:style w:type="character" w:styleId="komentarzZnakZnak" w:customStyle="1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1010C5"/>
    <w:rPr>
      <w:rFonts w:ascii="Tahoma" w:hAnsi="Tahoma" w:cs="Tahoma"/>
      <w:sz w:val="16"/>
      <w:szCs w:val="16"/>
    </w:rPr>
  </w:style>
  <w:style w:type="character" w:styleId="WW8Num3z0" w:customStyle="1">
    <w:name w:val="WW8Num3z0"/>
    <w:rsid w:val="00B97709"/>
    <w:rPr>
      <w:rFonts w:ascii="Wingdings" w:hAnsi="Wingdings"/>
    </w:rPr>
  </w:style>
  <w:style w:type="character" w:styleId="CommentReference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8CC"/>
  </w:style>
  <w:style w:type="character" w:styleId="CommentTextChar" w:customStyle="1">
    <w:name w:val="Comment Text Char"/>
    <w:link w:val="CommentText"/>
    <w:uiPriority w:val="99"/>
    <w:semiHidden/>
    <w:rsid w:val="001B18CC"/>
    <w:rPr>
      <w:lang w:val="pl-PL"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8CC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1B18CC"/>
    <w:rPr>
      <w:b/>
      <w:bCs/>
      <w:lang w:val="pl-PL"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styleId="podpowiedzi" w:customStyle="1">
    <w:name w:val="podpowiedzi"/>
    <w:basedOn w:val="Normal"/>
    <w:next w:val="Normal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styleId="WW8Num8z0" w:customStyle="1">
    <w:name w:val="WW8Num8z0"/>
    <w:rsid w:val="009C4FF7"/>
    <w:rPr>
      <w:rFonts w:ascii="Wingdings" w:hAnsi="Wingdings"/>
    </w:rPr>
  </w:style>
  <w:style w:type="character" w:styleId="Strong">
    <w:name w:val="Strong"/>
    <w:uiPriority w:val="22"/>
    <w:qFormat/>
    <w:rsid w:val="00DE7D70"/>
    <w:rPr>
      <w:b/>
      <w:bCs/>
    </w:rPr>
  </w:style>
  <w:style w:type="character" w:styleId="apple-converted-space" w:customStyle="1">
    <w:name w:val="apple-converted-space"/>
    <w:rsid w:val="00DE7D70"/>
  </w:style>
  <w:style w:type="character" w:styleId="Emphasis">
    <w:name w:val="Emphasis"/>
    <w:uiPriority w:val="20"/>
    <w:qFormat/>
    <w:rsid w:val="00DE7D70"/>
    <w:rPr>
      <w:i/>
      <w:iCs/>
    </w:rPr>
  </w:style>
  <w:style w:type="character" w:styleId="FooterChar" w:customStyle="1">
    <w:name w:val="Footer Char"/>
    <w:link w:val="Footer"/>
    <w:rsid w:val="0032512D"/>
    <w:rPr>
      <w:sz w:val="24"/>
    </w:rPr>
  </w:style>
  <w:style w:type="paragraph" w:styleId="Podpowiedzi0" w:customStyle="1">
    <w:name w:val="Podpowiedzi"/>
    <w:basedOn w:val="Normal"/>
    <w:next w:val="Normal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microsoft.com/office/2019/09/relationships/intelligence" Target="intelligence.xml" Id="Rcbca84c3128f46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D1538F0-0745-4BC1-B8DC-569AE3623E4C}">
  <ds:schemaRefs>
    <ds:schemaRef ds:uri="http://schemas.microsoft.com/office/2006/metadata/properties"/>
    <ds:schemaRef ds:uri="http://schemas.microsoft.com/office/infopath/2007/PartnerControls"/>
    <ds:schemaRef ds:uri="e672fdff-4dc8-493c-8e79-ab5b65892557"/>
    <ds:schemaRef ds:uri="c7424910-761e-45c0-81a1-fc53cc2021ce"/>
  </ds:schemaRefs>
</ds:datastoreItem>
</file>

<file path=customXml/itemProps2.xml><?xml version="1.0" encoding="utf-8"?>
<ds:datastoreItem xmlns:ds="http://schemas.openxmlformats.org/officeDocument/2006/customXml" ds:itemID="{A4E0BF0E-7B01-45BC-8193-9118BCB8AD4E}"/>
</file>

<file path=customXml/itemProps3.xml><?xml version="1.0" encoding="utf-8"?>
<ds:datastoreItem xmlns:ds="http://schemas.openxmlformats.org/officeDocument/2006/customXml" ds:itemID="{E3BD5BAC-E117-43CF-A9CE-3430332538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FF630-D216-407F-892C-623DADE4DA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Maciej Kucharski</lastModifiedBy>
  <revision>22</revision>
  <lastPrinted>2019-03-10T08:40:00.0000000Z</lastPrinted>
  <dcterms:created xsi:type="dcterms:W3CDTF">2019-03-10T08:49:00.0000000Z</dcterms:created>
  <dcterms:modified xsi:type="dcterms:W3CDTF">2022-06-07T15:03:24.7268170Z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  <property fmtid="{D5CDD505-2E9C-101B-9397-08002B2CF9AE}" pid="3" name="MediaServiceImageTags">
    <vt:lpwstr/>
  </property>
</Properties>
</file>